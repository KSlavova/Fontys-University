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D9154" w14:textId="77777777" w:rsidR="576062CF" w:rsidRPr="00C646BB" w:rsidRDefault="576062CF" w:rsidP="00FD478C">
      <w:pPr>
        <w:rPr>
          <w:lang w:val="bg-BG"/>
        </w:rPr>
      </w:pPr>
    </w:p>
    <w:p w14:paraId="3BFCF545" w14:textId="77777777" w:rsidR="576062CF" w:rsidRDefault="576062CF" w:rsidP="00FD478C"/>
    <w:p w14:paraId="725A22EB" w14:textId="77777777" w:rsidR="576062CF" w:rsidRDefault="576062CF" w:rsidP="00FD478C"/>
    <w:p w14:paraId="06FA7CD2" w14:textId="77777777" w:rsidR="576062CF" w:rsidRDefault="576062CF" w:rsidP="00FD478C"/>
    <w:p w14:paraId="52934A0C" w14:textId="601B609A" w:rsidR="576062CF" w:rsidRPr="00FD478C" w:rsidRDefault="006E593D" w:rsidP="00FD478C">
      <w:pPr>
        <w:pStyle w:val="Title"/>
      </w:pPr>
      <w:r>
        <w:t>What fundamental differences in syntax, performance and suitability exist between C# and Python?</w:t>
      </w:r>
      <w:r w:rsidR="576062CF" w:rsidRPr="00FD478C">
        <w:t xml:space="preserve"> </w:t>
      </w:r>
    </w:p>
    <w:p w14:paraId="778C8C51" w14:textId="46E7F2F9" w:rsidR="576062CF" w:rsidRDefault="006E593D" w:rsidP="006E593D">
      <w:pPr>
        <w:pStyle w:val="Subtitle"/>
        <w:jc w:val="left"/>
      </w:pPr>
      <w:r>
        <w:rPr>
          <w:noProof/>
        </w:rPr>
        <mc:AlternateContent>
          <mc:Choice Requires="wps">
            <w:drawing>
              <wp:anchor distT="0" distB="0" distL="114300" distR="114300" simplePos="0" relativeHeight="251659264" behindDoc="0" locked="0" layoutInCell="1" allowOverlap="1" wp14:anchorId="6D49B28E" wp14:editId="433A0BD9">
                <wp:simplePos x="0" y="0"/>
                <wp:positionH relativeFrom="column">
                  <wp:posOffset>1409700</wp:posOffset>
                </wp:positionH>
                <wp:positionV relativeFrom="paragraph">
                  <wp:posOffset>104140</wp:posOffset>
                </wp:positionV>
                <wp:extent cx="3200400" cy="6350"/>
                <wp:effectExtent l="0" t="0" r="19050" b="31750"/>
                <wp:wrapNone/>
                <wp:docPr id="1" name="Straight Connector 1"/>
                <wp:cNvGraphicFramePr/>
                <a:graphic xmlns:a="http://schemas.openxmlformats.org/drawingml/2006/main">
                  <a:graphicData uri="http://schemas.microsoft.com/office/word/2010/wordprocessingShape">
                    <wps:wsp>
                      <wps:cNvCnPr/>
                      <wps:spPr>
                        <a:xfrm>
                          <a:off x="0" y="0"/>
                          <a:ext cx="320040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1F7BA1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1pt,8.2pt" to="363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" strokecolor="black [3200]" strokeweight="1.5pt">
                <v:stroke joinstyle="miter"/>
              </v:line>
            </w:pict>
          </mc:Fallback>
        </mc:AlternateContent>
      </w:r>
    </w:p>
    <w:p w14:paraId="16B4688E" w14:textId="212E17AF" w:rsidR="00057003" w:rsidRDefault="006E593D" w:rsidP="00057003">
      <w:pPr>
        <w:pStyle w:val="Subtitle"/>
      </w:pPr>
      <w:r>
        <w:t xml:space="preserve">Katerina </w:t>
      </w:r>
      <w:proofErr w:type="spellStart"/>
      <w:r>
        <w:t>Svetoslavova</w:t>
      </w:r>
      <w:proofErr w:type="spellEnd"/>
      <w:r>
        <w:t xml:space="preserve"> </w:t>
      </w:r>
      <w:proofErr w:type="spellStart"/>
      <w:r>
        <w:t>Slavova</w:t>
      </w:r>
      <w:proofErr w:type="spellEnd"/>
      <w:r w:rsidR="00FD478C" w:rsidRPr="00FD478C">
        <w:t xml:space="preserve"> </w:t>
      </w:r>
    </w:p>
    <w:p w14:paraId="004F5BFC" w14:textId="3E15ABE2" w:rsidR="00057003" w:rsidRPr="00057003" w:rsidRDefault="00057003" w:rsidP="00057003">
      <w:pPr>
        <w:pStyle w:val="Subtitle"/>
      </w:pPr>
      <w:r>
        <w:t xml:space="preserve">Fontys University of Applied Science </w:t>
      </w:r>
    </w:p>
    <w:p w14:paraId="67889959" w14:textId="7E6FC6E4" w:rsidR="00057003" w:rsidRPr="00057003" w:rsidRDefault="006E593D" w:rsidP="00057003">
      <w:pPr>
        <w:pStyle w:val="Subtitle"/>
      </w:pPr>
      <w:r>
        <w:t>Class: PCB 10</w:t>
      </w:r>
    </w:p>
    <w:p w14:paraId="51C4D79E" w14:textId="1DBDEA8E" w:rsidR="00FD478C" w:rsidRDefault="006E593D" w:rsidP="00FD478C">
      <w:pPr>
        <w:pStyle w:val="Subtitle"/>
      </w:pPr>
      <w:r>
        <w:t>Student Number: 5363233</w:t>
      </w:r>
    </w:p>
    <w:p w14:paraId="19DC19FD" w14:textId="22A31E8E" w:rsidR="00057003" w:rsidRPr="00057003" w:rsidRDefault="00057003" w:rsidP="00057003">
      <w:pPr>
        <w:pStyle w:val="Subtitle"/>
      </w:pPr>
      <w:r>
        <w:t>Due date: 11 October 2024</w:t>
      </w:r>
    </w:p>
    <w:p w14:paraId="0790B486" w14:textId="77777777" w:rsidR="576062CF" w:rsidRDefault="576062CF" w:rsidP="00DF3215"/>
    <w:p w14:paraId="556A3047" w14:textId="77777777" w:rsidR="717E282B" w:rsidRDefault="717E282B" w:rsidP="00DF3215"/>
    <w:p w14:paraId="65CAE517" w14:textId="77777777" w:rsidR="717E282B" w:rsidRDefault="717E282B" w:rsidP="00DF3215"/>
    <w:p w14:paraId="33C38045" w14:textId="77777777" w:rsidR="717E282B" w:rsidRDefault="717E282B" w:rsidP="00DF3215"/>
    <w:p w14:paraId="6E1C9388" w14:textId="77777777" w:rsidR="717E282B" w:rsidRDefault="717E282B" w:rsidP="00DF3215"/>
    <w:p w14:paraId="5954B8A6" w14:textId="77777777" w:rsidR="709762D6" w:rsidRDefault="709762D6" w:rsidP="00DF3215"/>
    <w:p w14:paraId="223C960B" w14:textId="77777777" w:rsidR="709762D6" w:rsidRDefault="709762D6" w:rsidP="00DF3215"/>
    <w:p w14:paraId="0954E064" w14:textId="77777777" w:rsidR="717E282B" w:rsidRDefault="717E282B" w:rsidP="00DF3215"/>
    <w:p w14:paraId="18311F3E" w14:textId="77777777" w:rsidR="5643BF48" w:rsidRDefault="5643BF48" w:rsidP="00DF3215"/>
    <w:p w14:paraId="2F8848DE" w14:textId="77777777" w:rsidR="733B038C" w:rsidRDefault="733B038C" w:rsidP="00DF3215"/>
    <w:p w14:paraId="1A604118" w14:textId="14990B2D" w:rsidR="717E282B" w:rsidRDefault="717E282B" w:rsidP="00DF3215"/>
    <w:p w14:paraId="4E4E8188" w14:textId="77777777" w:rsidR="00CD243B" w:rsidRDefault="00CD243B" w:rsidP="00DF3215"/>
    <w:sdt>
      <w:sdtPr>
        <w:rPr>
          <w:rFonts w:asciiTheme="minorHAnsi" w:eastAsiaTheme="minorHAnsi" w:hAnsiTheme="minorHAnsi" w:cstheme="minorBidi"/>
          <w:color w:val="auto"/>
          <w:sz w:val="22"/>
          <w:szCs w:val="22"/>
        </w:rPr>
        <w:id w:val="1666969419"/>
        <w:docPartObj>
          <w:docPartGallery w:val="Table of Contents"/>
          <w:docPartUnique/>
        </w:docPartObj>
      </w:sdtPr>
      <w:sdtEndPr/>
      <w:sdtContent>
        <w:p w14:paraId="3E281556" w14:textId="2222F216" w:rsidR="0087042E" w:rsidRDefault="0087042E">
          <w:pPr>
            <w:pStyle w:val="TOCHeading"/>
          </w:pPr>
          <w:r>
            <w:t>Table of Contents</w:t>
          </w:r>
        </w:p>
        <w:p w14:paraId="22C76098" w14:textId="45DF155F" w:rsidR="0087042E" w:rsidRDefault="0087042E">
          <w:pPr>
            <w:pStyle w:val="TOC1"/>
          </w:pPr>
          <w:r>
            <w:rPr>
              <w:b/>
              <w:bCs/>
            </w:rPr>
            <w:t>Table of contents</w:t>
          </w:r>
          <w:r>
            <w:ptab w:relativeTo="margin" w:alignment="right" w:leader="dot"/>
          </w:r>
          <w:r>
            <w:t>2</w:t>
          </w:r>
        </w:p>
        <w:p w14:paraId="20C4E7CF" w14:textId="2C58C457" w:rsidR="0087042E" w:rsidRDefault="0087042E" w:rsidP="00CB594E">
          <w:pPr>
            <w:pStyle w:val="TOC1"/>
            <w:rPr>
              <w:b/>
              <w:bCs/>
            </w:rPr>
          </w:pPr>
          <w:r>
            <w:rPr>
              <w:b/>
              <w:bCs/>
            </w:rPr>
            <w:t>Introduction</w:t>
          </w:r>
          <w:r>
            <w:ptab w:relativeTo="margin" w:alignment="right" w:leader="dot"/>
          </w:r>
          <w:r w:rsidR="00034961">
            <w:rPr>
              <w:b/>
              <w:bCs/>
            </w:rPr>
            <w:t>3</w:t>
          </w:r>
        </w:p>
        <w:p w14:paraId="69B817C2" w14:textId="7C143188" w:rsidR="004B3AE9" w:rsidRDefault="00CB594E" w:rsidP="00CB594E">
          <w:pPr>
            <w:pStyle w:val="TOC1"/>
          </w:pPr>
          <w:r>
            <w:rPr>
              <w:b/>
              <w:bCs/>
            </w:rPr>
            <w:t>Methods</w:t>
          </w:r>
          <w:r>
            <w:ptab w:relativeTo="margin" w:alignment="right" w:leader="dot"/>
          </w:r>
          <w:r>
            <w:rPr>
              <w:b/>
              <w:bCs/>
            </w:rPr>
            <w:t>3</w:t>
          </w:r>
        </w:p>
        <w:p w14:paraId="3D811094" w14:textId="344C40B1" w:rsidR="004B3AE9" w:rsidRDefault="004B3AE9" w:rsidP="004B3AE9">
          <w:pPr>
            <w:pStyle w:val="TOC2"/>
            <w:ind w:left="216"/>
          </w:pPr>
          <w:r>
            <w:t>Python - Overview</w:t>
          </w:r>
          <w:r>
            <w:ptab w:relativeTo="margin" w:alignment="right" w:leader="dot"/>
          </w:r>
          <w:r w:rsidR="00034961">
            <w:t>3</w:t>
          </w:r>
        </w:p>
        <w:p w14:paraId="250663F8" w14:textId="68575DEF" w:rsidR="004B3AE9" w:rsidRDefault="004B3AE9" w:rsidP="004B3AE9">
          <w:pPr>
            <w:pStyle w:val="TOC2"/>
            <w:ind w:left="216"/>
          </w:pPr>
          <w:r>
            <w:t>C# - Overview</w:t>
          </w:r>
          <w:r>
            <w:ptab w:relativeTo="margin" w:alignment="right" w:leader="dot"/>
          </w:r>
          <w:r w:rsidR="00034961">
            <w:t>3</w:t>
          </w:r>
        </w:p>
        <w:p w14:paraId="78C65584" w14:textId="076A6EBD" w:rsidR="004B3AE9" w:rsidRDefault="004B3AE9" w:rsidP="004B3AE9">
          <w:r>
            <w:t xml:space="preserve">    Python - History</w:t>
          </w:r>
          <w:r>
            <w:ptab w:relativeTo="margin" w:alignment="right" w:leader="dot"/>
          </w:r>
          <w:r w:rsidR="00034961">
            <w:t>3</w:t>
          </w:r>
        </w:p>
        <w:p w14:paraId="263F3A3A" w14:textId="099D85A1" w:rsidR="00B34BA9" w:rsidRDefault="004B3AE9" w:rsidP="00B34BA9">
          <w:r>
            <w:t xml:space="preserve">    C# - History</w:t>
          </w:r>
          <w:r>
            <w:ptab w:relativeTo="margin" w:alignment="right" w:leader="dot"/>
          </w:r>
          <w:r w:rsidR="00034961">
            <w:t>4</w:t>
          </w:r>
        </w:p>
        <w:p w14:paraId="16D64B20" w14:textId="41498050" w:rsidR="001D4C59" w:rsidRDefault="00B34BA9" w:rsidP="00B34BA9">
          <w:r>
            <w:t xml:space="preserve">    Syntax</w:t>
          </w:r>
          <w:r>
            <w:ptab w:relativeTo="margin" w:alignment="right" w:leader="dot"/>
          </w:r>
          <w:r w:rsidR="00034961">
            <w:t>4</w:t>
          </w:r>
        </w:p>
        <w:p w14:paraId="3BCC5EEB" w14:textId="21F3BB97" w:rsidR="00090296" w:rsidRDefault="00090296" w:rsidP="00090296">
          <w:pPr>
            <w:pStyle w:val="TOC1"/>
            <w:rPr>
              <w:b/>
              <w:bCs/>
            </w:rPr>
          </w:pPr>
          <w:r>
            <w:t xml:space="preserve">                 “Hello world!” syntax</w:t>
          </w:r>
          <w:r>
            <w:ptab w:relativeTo="margin" w:alignment="right" w:leader="dot"/>
          </w:r>
          <w:r>
            <w:rPr>
              <w:b/>
              <w:bCs/>
            </w:rPr>
            <w:t>4</w:t>
          </w:r>
        </w:p>
        <w:p w14:paraId="35184513" w14:textId="6CE66192" w:rsidR="00090296" w:rsidRPr="00090296" w:rsidRDefault="00090296" w:rsidP="00090296">
          <w:pPr>
            <w:pStyle w:val="TOC1"/>
            <w:rPr>
              <w:b/>
              <w:bCs/>
            </w:rPr>
          </w:pPr>
          <w:r>
            <w:t xml:space="preserve">                   Construction</w:t>
          </w:r>
          <w:r>
            <w:ptab w:relativeTo="margin" w:alignment="right" w:leader="dot"/>
          </w:r>
          <w:r>
            <w:rPr>
              <w:b/>
              <w:bCs/>
            </w:rPr>
            <w:t>5</w:t>
          </w:r>
        </w:p>
        <w:p w14:paraId="0EE2B6CB" w14:textId="50B514F1" w:rsidR="001D4C59" w:rsidRDefault="001D4C59" w:rsidP="00B34BA9">
          <w:r>
            <w:t xml:space="preserve">    Performance</w:t>
          </w:r>
          <w:r>
            <w:ptab w:relativeTo="margin" w:alignment="right" w:leader="dot"/>
          </w:r>
          <w:r w:rsidR="00034961">
            <w:t>6</w:t>
          </w:r>
        </w:p>
        <w:p w14:paraId="6A8B6462" w14:textId="3CAB040A" w:rsidR="00CF7011" w:rsidRDefault="001D4C59" w:rsidP="00B34BA9">
          <w:r>
            <w:t xml:space="preserve">    S</w:t>
          </w:r>
          <w:r w:rsidR="003735EC">
            <w:t>uitability</w:t>
          </w:r>
          <w:r>
            <w:ptab w:relativeTo="margin" w:alignment="right" w:leader="dot"/>
          </w:r>
          <w:r w:rsidR="00034961">
            <w:t>6</w:t>
          </w:r>
        </w:p>
        <w:p w14:paraId="3F504814" w14:textId="754E7EAA" w:rsidR="00375973" w:rsidRPr="00CB594E" w:rsidRDefault="00CF7011" w:rsidP="00CB594E">
          <w:pPr>
            <w:pStyle w:val="TOC1"/>
            <w:rPr>
              <w:b/>
              <w:bCs/>
            </w:rPr>
          </w:pPr>
          <w:r>
            <w:rPr>
              <w:b/>
              <w:bCs/>
            </w:rPr>
            <w:t>Conclusion</w:t>
          </w:r>
          <w:r>
            <w:ptab w:relativeTo="margin" w:alignment="right" w:leader="dot"/>
          </w:r>
          <w:r w:rsidR="00034961">
            <w:rPr>
              <w:b/>
              <w:bCs/>
            </w:rPr>
            <w:t>6</w:t>
          </w:r>
        </w:p>
        <w:p w14:paraId="3CFDA77F" w14:textId="40CE8118" w:rsidR="0087042E" w:rsidRPr="00375973" w:rsidRDefault="00375973" w:rsidP="00375973">
          <w:pPr>
            <w:pStyle w:val="TOC1"/>
            <w:rPr>
              <w:b/>
              <w:bCs/>
            </w:rPr>
          </w:pPr>
          <w:r>
            <w:rPr>
              <w:b/>
              <w:bCs/>
            </w:rPr>
            <w:t>References</w:t>
          </w:r>
          <w:r>
            <w:ptab w:relativeTo="margin" w:alignment="right" w:leader="dot"/>
          </w:r>
          <w:r>
            <w:rPr>
              <w:b/>
              <w:bCs/>
            </w:rPr>
            <w:t>7</w:t>
          </w:r>
        </w:p>
      </w:sdtContent>
    </w:sdt>
    <w:p w14:paraId="15DCF36D" w14:textId="7FCC9295" w:rsidR="00CD243B" w:rsidRDefault="00CD243B" w:rsidP="00C91102">
      <w:pPr>
        <w:pStyle w:val="TOCHeading"/>
      </w:pPr>
    </w:p>
    <w:p w14:paraId="674EBD90" w14:textId="44ADC23C" w:rsidR="576062CF" w:rsidRDefault="576062CF" w:rsidP="00375973">
      <w:r>
        <w:br w:type="page"/>
      </w:r>
    </w:p>
    <w:p w14:paraId="52CB3280" w14:textId="1292F6E9" w:rsidR="00500997" w:rsidRPr="00C91102" w:rsidRDefault="002B3A41" w:rsidP="002B3A41">
      <w:pPr>
        <w:pStyle w:val="Heading2"/>
      </w:pPr>
      <w:r>
        <w:lastRenderedPageBreak/>
        <w:t>Introduction</w:t>
      </w:r>
    </w:p>
    <w:p w14:paraId="585D35A2" w14:textId="2A7A1274" w:rsidR="576062CF" w:rsidRDefault="00CF521F" w:rsidP="576062CF">
      <w:bookmarkStart w:id="0" w:name="_Hlk178696848"/>
      <w:r>
        <w:t xml:space="preserve">The main goal of this research document is to outline the differences between syntax, performance and suitability of two of the most popular programing languages – Python and C#. According to </w:t>
      </w:r>
      <w:r w:rsidR="00CE2BF8">
        <w:t>a developer survey held in 2024 by Statista.com</w:t>
      </w:r>
      <w:hyperlink w:anchor="statista" w:history="1">
        <w:r w:rsidR="00362D9C" w:rsidRPr="00732DDB">
          <w:rPr>
            <w:rStyle w:val="Hyperlink"/>
          </w:rPr>
          <w:t>[1]</w:t>
        </w:r>
      </w:hyperlink>
      <w:r w:rsidR="00CE2BF8">
        <w:t xml:space="preserve">, Python leads with 23,9% more popularity </w:t>
      </w:r>
      <w:r w:rsidR="00ED0637">
        <w:t>among</w:t>
      </w:r>
      <w:r w:rsidR="00CE2BF8">
        <w:t xml:space="preserve"> programmers than C#</w:t>
      </w:r>
      <w:r w:rsidR="00AD5F78">
        <w:t>, and holds the third place in the rank before JavaScript and HTML/CSS. What makes one language more preferable than the other and how to know which to choose are two extremely important questions for each developer. As the</w:t>
      </w:r>
      <w:r w:rsidR="00E044A1">
        <w:t xml:space="preserve"> famous American computer scientist once said: “The only way to learn a new programming language is by writing programs in it.”</w:t>
      </w:r>
    </w:p>
    <w:p w14:paraId="2822C156" w14:textId="15BA13CA" w:rsidR="002B3A41" w:rsidRDefault="002B3A41" w:rsidP="002B3A41">
      <w:pPr>
        <w:pStyle w:val="Heading1"/>
        <w:jc w:val="left"/>
      </w:pPr>
      <w:r>
        <w:t>Methods</w:t>
      </w:r>
    </w:p>
    <w:p w14:paraId="37F63ECB" w14:textId="519E6C6F" w:rsidR="00975BB2" w:rsidRPr="002B3A41" w:rsidRDefault="002B3A41" w:rsidP="00975BB2">
      <w:r>
        <w:t>The methods that were used in this project are literature study and expert interviews</w:t>
      </w:r>
      <w:r w:rsidR="00CF7645">
        <w:t>, their main goal was to examine what is already done and found about this topic</w:t>
      </w:r>
      <w:r>
        <w:t xml:space="preserve">. </w:t>
      </w:r>
      <w:r w:rsidR="00077962">
        <w:t xml:space="preserve">All information was </w:t>
      </w:r>
      <w:r w:rsidR="00CF7645">
        <w:t>explored</w:t>
      </w:r>
      <w:r w:rsidR="00077962">
        <w:t xml:space="preserve"> in google and google scholar. I gathered it from other researches, analysis documents, blogs and found expert interviews with the creators of both languages. The tools that </w:t>
      </w:r>
      <w:r w:rsidR="00CF7645">
        <w:t>were</w:t>
      </w:r>
      <w:r w:rsidR="00077962">
        <w:t xml:space="preserve"> used are World and Scribbr.nl. </w:t>
      </w:r>
    </w:p>
    <w:p w14:paraId="0ADF7F97" w14:textId="102168AE" w:rsidR="576062CF" w:rsidRDefault="00C646BB" w:rsidP="002B3A41">
      <w:pPr>
        <w:pStyle w:val="Heading2"/>
      </w:pPr>
      <w:bookmarkStart w:id="1" w:name="_Toc178543426"/>
      <w:bookmarkEnd w:id="0"/>
      <w:r>
        <w:t>P</w:t>
      </w:r>
      <w:bookmarkEnd w:id="1"/>
      <w:r>
        <w:t>ython - Overview</w:t>
      </w:r>
    </w:p>
    <w:p w14:paraId="46A0D79D" w14:textId="12F91A6F" w:rsidR="00806C37" w:rsidRPr="00806C37" w:rsidRDefault="00806C37" w:rsidP="00806C37">
      <w:bookmarkStart w:id="2" w:name="_Hlk178696862"/>
      <w:r>
        <w:t>Python is object-oriented</w:t>
      </w:r>
      <w:r w:rsidR="00F55B19">
        <w:t xml:space="preserve"> programming language,</w:t>
      </w:r>
      <w:r>
        <w:t xml:space="preserve"> considered to be</w:t>
      </w:r>
      <w:r w:rsidR="00F55B19">
        <w:t xml:space="preserve"> beginner-friendly and one of the easiest </w:t>
      </w:r>
      <w:r w:rsidR="000974C2">
        <w:t>in</w:t>
      </w:r>
      <w:r w:rsidR="00F55B19">
        <w:t xml:space="preserve"> the world</w:t>
      </w:r>
      <w:r>
        <w:t xml:space="preserve">. </w:t>
      </w:r>
      <w:r w:rsidR="00F55B19">
        <w:t xml:space="preserve"> </w:t>
      </w:r>
      <w:r w:rsidR="00E56FDC">
        <w:t xml:space="preserve">This language provides its users with the opportunity not to declare the type of the variable explicitly, </w:t>
      </w:r>
      <w:r w:rsidR="000974C2">
        <w:t>as it</w:t>
      </w:r>
      <w:r w:rsidR="00E56FDC">
        <w:t xml:space="preserve"> is being checked during the execution of the program. </w:t>
      </w:r>
      <w:r w:rsidR="00F55B19">
        <w:t xml:space="preserve"> </w:t>
      </w:r>
      <w:r w:rsidR="00E56FDC">
        <w:t>That makes python part of the dynamically typed languages.</w:t>
      </w:r>
      <w:r w:rsidR="000974C2">
        <w:t xml:space="preserve"> </w:t>
      </w:r>
    </w:p>
    <w:p w14:paraId="0225F83A" w14:textId="08191455" w:rsidR="576062CF" w:rsidRDefault="00032A7C" w:rsidP="002B3A41">
      <w:pPr>
        <w:pStyle w:val="Heading2"/>
      </w:pPr>
      <w:bookmarkStart w:id="3" w:name="_Level_2_Heading1"/>
      <w:bookmarkEnd w:id="2"/>
      <w:bookmarkEnd w:id="3"/>
      <w:r>
        <w:t>C# - Overview</w:t>
      </w:r>
    </w:p>
    <w:p w14:paraId="452DB148" w14:textId="7977CEB1" w:rsidR="004B3AE9" w:rsidRPr="004B3AE9" w:rsidRDefault="00F22C3F" w:rsidP="004B3AE9">
      <w:bookmarkStart w:id="4" w:name="_Hlk178696881"/>
      <w:r>
        <w:t xml:space="preserve">C# is also object-oriented programming language that is better suited for more experienced developers. It is considered to be part of the statically typed languages, because of the fact that the type of the variable should be specified at the time of its declaration. </w:t>
      </w:r>
      <w:r w:rsidR="006B25EC">
        <w:t>Due to its syntax’s specifications, it is easier to learn for programmers who have previous experience with languages like C++, C and Java.</w:t>
      </w:r>
    </w:p>
    <w:bookmarkEnd w:id="4"/>
    <w:p w14:paraId="5C50F36F" w14:textId="5EECBC52" w:rsidR="576062CF" w:rsidRDefault="00032A7C" w:rsidP="002B3A41">
      <w:pPr>
        <w:pStyle w:val="Heading2"/>
        <w:rPr>
          <w:rStyle w:val="Heading1Char"/>
          <w:b/>
          <w:bCs/>
        </w:rPr>
      </w:pPr>
      <w:r>
        <w:rPr>
          <w:rStyle w:val="Heading1Char"/>
          <w:b/>
          <w:bCs/>
        </w:rPr>
        <w:lastRenderedPageBreak/>
        <w:t xml:space="preserve">Python </w:t>
      </w:r>
      <w:r w:rsidR="00166B64">
        <w:rPr>
          <w:rStyle w:val="Heading1Char"/>
          <w:b/>
          <w:bCs/>
        </w:rPr>
        <w:t>–</w:t>
      </w:r>
      <w:r>
        <w:rPr>
          <w:rStyle w:val="Heading1Char"/>
          <w:b/>
          <w:bCs/>
        </w:rPr>
        <w:t xml:space="preserve"> History</w:t>
      </w:r>
    </w:p>
    <w:p w14:paraId="5AF6EABC" w14:textId="5F080B62" w:rsidR="00166B64" w:rsidRPr="00166B64" w:rsidRDefault="00166B64" w:rsidP="00166B64">
      <w:bookmarkStart w:id="5" w:name="_Hlk178701581"/>
      <w:r>
        <w:t xml:space="preserve">Python was developed by Guido van Rossum in the Netherlands. He started working on his </w:t>
      </w:r>
      <w:r w:rsidR="002D2000">
        <w:t xml:space="preserve">project </w:t>
      </w:r>
      <w:r>
        <w:t xml:space="preserve">in December 1989. It all started as a hobby that he </w:t>
      </w:r>
      <w:r w:rsidR="002D2000">
        <w:t xml:space="preserve">used as an excuse for him to be busy during the Christmas holidays. The main goal of his idea was to provide readability and </w:t>
      </w:r>
      <w:r w:rsidR="00791300">
        <w:t xml:space="preserve">an easier </w:t>
      </w:r>
      <w:r w:rsidR="002D2000">
        <w:t xml:space="preserve">way </w:t>
      </w:r>
      <w:r w:rsidR="00791300">
        <w:t>for programmers to create their code with fewer lines</w:t>
      </w:r>
      <w:r w:rsidR="002D2000">
        <w:t>.</w:t>
      </w:r>
      <w:r w:rsidR="00791300">
        <w:t xml:space="preserve"> </w:t>
      </w:r>
      <w:r w:rsidR="005F12E0">
        <w:t xml:space="preserve">With the evolution of Python, there were released different versions as the latest stable one is </w:t>
      </w:r>
      <w:r w:rsidR="005F12E0" w:rsidRPr="005F12E0">
        <w:rPr>
          <w:i/>
          <w:iCs/>
        </w:rPr>
        <w:t>3.12.1</w:t>
      </w:r>
      <w:r w:rsidR="005F12E0">
        <w:t>.  The most popular are the 2.x and 3.x, as there is a great competition between them.</w:t>
      </w:r>
      <w:r w:rsidR="003461E8">
        <w:t xml:space="preserve"> Another interesting fact about Python is that it gets its name from </w:t>
      </w:r>
      <w:r w:rsidR="00484AF6">
        <w:t>the BBC comedy series “Monty Python’s Flying Circus”, because Rossum wanted a short and unique name.</w:t>
      </w:r>
    </w:p>
    <w:bookmarkEnd w:id="5"/>
    <w:p w14:paraId="7429A9D8" w14:textId="14398925" w:rsidR="00806C37" w:rsidRDefault="00806C37" w:rsidP="002B3A41">
      <w:pPr>
        <w:pStyle w:val="Heading2"/>
        <w:rPr>
          <w:rStyle w:val="Heading4Char"/>
          <w:b/>
          <w:bCs/>
        </w:rPr>
      </w:pPr>
      <w:r>
        <w:rPr>
          <w:rStyle w:val="Heading4Char"/>
          <w:b/>
          <w:bCs/>
        </w:rPr>
        <w:t>C# - History</w:t>
      </w:r>
    </w:p>
    <w:p w14:paraId="03F25F14" w14:textId="752898C9" w:rsidR="576062CF" w:rsidRDefault="007B0AE4" w:rsidP="00C6435D">
      <w:bookmarkStart w:id="6" w:name="_Hlk179226796"/>
      <w:r>
        <w:t xml:space="preserve">C# was developed by Microsoft in 2000. This programming language was created by Anders Hejlsberg in 1999 and was specially designed to run the .Net framework. It is based on Java and C++, but it has its additional extensions. </w:t>
      </w:r>
      <w:r w:rsidR="005D618A">
        <w:t>Hejlsberg and his team called their creation “Cool”, which is the abbreviation of “C-like Object Oriented Language”. At first, Microsoft wanted to keep the name, but it was soon changed to C# due to trademark reasons. Microsoft have released many versions, each improving the quality of the previous. The most recent stable version is the C# 12.0</w:t>
      </w:r>
      <w:r w:rsidR="00C6435D">
        <w:t>, which is also the most popular one.</w:t>
      </w:r>
      <w:bookmarkEnd w:id="6"/>
    </w:p>
    <w:p w14:paraId="2B0214D4" w14:textId="2B16F321" w:rsidR="006F3376" w:rsidRDefault="006F3376" w:rsidP="002B3A41">
      <w:pPr>
        <w:pStyle w:val="Heading2"/>
        <w:rPr>
          <w:rStyle w:val="Heading4Char"/>
          <w:b/>
          <w:bCs/>
        </w:rPr>
      </w:pPr>
      <w:r w:rsidRPr="006F3376">
        <w:rPr>
          <w:rStyle w:val="Heading4Char"/>
          <w:b/>
          <w:bCs/>
        </w:rPr>
        <w:t>Syntax</w:t>
      </w:r>
    </w:p>
    <w:p w14:paraId="201E7DFB" w14:textId="0A7CE742" w:rsidR="006F3376" w:rsidRDefault="008E61C0" w:rsidP="006F3376">
      <w:bookmarkStart w:id="7" w:name="_Hlk179233234"/>
      <w:r>
        <w:t>Python’s syntax could be described as readable and simple, while the C#’s one is more complex. The goal of the following examples is to outline the differences in syntax between these two languages.</w:t>
      </w:r>
    </w:p>
    <w:bookmarkEnd w:id="7"/>
    <w:p w14:paraId="5058C226" w14:textId="36028DAC" w:rsidR="00E11FF9" w:rsidRDefault="008E61C0" w:rsidP="00E11FF9">
      <w:pPr>
        <w:pStyle w:val="Heading2"/>
      </w:pPr>
      <w:r>
        <w:t>“Hello world!” syntax</w:t>
      </w:r>
      <w:r w:rsidR="00FA2F09">
        <w:t>:</w:t>
      </w:r>
    </w:p>
    <w:p w14:paraId="76EFBFDC" w14:textId="302464D4" w:rsidR="00E11FF9" w:rsidRDefault="00E11FF9" w:rsidP="00E11FF9">
      <w:r>
        <w:rPr>
          <w:noProof/>
        </w:rPr>
        <w:lastRenderedPageBreak/>
        <w:drawing>
          <wp:anchor distT="0" distB="0" distL="114300" distR="114300" simplePos="0" relativeHeight="251660288" behindDoc="1" locked="0" layoutInCell="1" allowOverlap="1" wp14:anchorId="7A404048" wp14:editId="5EA55F98">
            <wp:simplePos x="0" y="0"/>
            <wp:positionH relativeFrom="margin">
              <wp:posOffset>3625850</wp:posOffset>
            </wp:positionH>
            <wp:positionV relativeFrom="paragraph">
              <wp:posOffset>212090</wp:posOffset>
            </wp:positionV>
            <wp:extent cx="2736850" cy="2216150"/>
            <wp:effectExtent l="0" t="0" r="6350" b="0"/>
            <wp:wrapTight wrapText="bothSides">
              <wp:wrapPolygon edited="0">
                <wp:start x="0" y="0"/>
                <wp:lineTo x="0" y="21352"/>
                <wp:lineTo x="21500" y="21352"/>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6850" cy="2216150"/>
                    </a:xfrm>
                    <a:prstGeom prst="rect">
                      <a:avLst/>
                    </a:prstGeom>
                    <a:noFill/>
                    <a:ln>
                      <a:noFill/>
                    </a:ln>
                  </pic:spPr>
                </pic:pic>
              </a:graphicData>
            </a:graphic>
          </wp:anchor>
        </w:drawing>
      </w:r>
      <w:r>
        <w:t>Python:                                                                                          C#:</w:t>
      </w:r>
    </w:p>
    <w:p w14:paraId="761EC477" w14:textId="7F3CE836" w:rsidR="00E11FF9" w:rsidRPr="00E11FF9" w:rsidRDefault="00E11FF9" w:rsidP="00E11FF9">
      <w:r>
        <w:rPr>
          <w:noProof/>
        </w:rPr>
        <w:drawing>
          <wp:anchor distT="0" distB="0" distL="114300" distR="114300" simplePos="0" relativeHeight="251661312" behindDoc="0" locked="0" layoutInCell="1" allowOverlap="1" wp14:anchorId="4D6FBB83" wp14:editId="7A9F25E2">
            <wp:simplePos x="0" y="0"/>
            <wp:positionH relativeFrom="column">
              <wp:posOffset>57150</wp:posOffset>
            </wp:positionH>
            <wp:positionV relativeFrom="paragraph">
              <wp:posOffset>39370</wp:posOffset>
            </wp:positionV>
            <wp:extent cx="2291422" cy="990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1422" cy="990600"/>
                    </a:xfrm>
                    <a:prstGeom prst="rect">
                      <a:avLst/>
                    </a:prstGeom>
                    <a:noFill/>
                    <a:ln>
                      <a:noFill/>
                    </a:ln>
                  </pic:spPr>
                </pic:pic>
              </a:graphicData>
            </a:graphic>
          </wp:anchor>
        </w:drawing>
      </w:r>
    </w:p>
    <w:p w14:paraId="51244BFA" w14:textId="77777777" w:rsidR="00E11FF9" w:rsidRDefault="00E11FF9" w:rsidP="00484AF6">
      <w:pPr>
        <w:ind w:firstLine="0"/>
      </w:pPr>
    </w:p>
    <w:p w14:paraId="52C37E91" w14:textId="77777777" w:rsidR="00CB594E" w:rsidRDefault="00B34BA9" w:rsidP="00CB594E">
      <w:pPr>
        <w:spacing w:after="160" w:line="259" w:lineRule="auto"/>
        <w:ind w:firstLine="0"/>
      </w:pPr>
      <w:r>
        <w:rPr>
          <w:noProof/>
        </w:rPr>
        <mc:AlternateContent>
          <mc:Choice Requires="wps">
            <w:drawing>
              <wp:anchor distT="0" distB="0" distL="114300" distR="114300" simplePos="0" relativeHeight="251667456" behindDoc="0" locked="0" layoutInCell="1" allowOverlap="1" wp14:anchorId="308488D1" wp14:editId="3E9B626D">
                <wp:simplePos x="0" y="0"/>
                <wp:positionH relativeFrom="column">
                  <wp:posOffset>3619500</wp:posOffset>
                </wp:positionH>
                <wp:positionV relativeFrom="paragraph">
                  <wp:posOffset>1414780</wp:posOffset>
                </wp:positionV>
                <wp:extent cx="2698750" cy="469900"/>
                <wp:effectExtent l="0" t="0" r="6350" b="6350"/>
                <wp:wrapNone/>
                <wp:docPr id="9" name="Text Box 9"/>
                <wp:cNvGraphicFramePr/>
                <a:graphic xmlns:a="http://schemas.openxmlformats.org/drawingml/2006/main">
                  <a:graphicData uri="http://schemas.microsoft.com/office/word/2010/wordprocessingShape">
                    <wps:wsp>
                      <wps:cNvSpPr txBox="1"/>
                      <wps:spPr>
                        <a:xfrm>
                          <a:off x="0" y="0"/>
                          <a:ext cx="2698750" cy="469900"/>
                        </a:xfrm>
                        <a:prstGeom prst="rect">
                          <a:avLst/>
                        </a:prstGeom>
                        <a:solidFill>
                          <a:schemeClr val="lt1"/>
                        </a:solidFill>
                        <a:ln w="6350">
                          <a:noFill/>
                        </a:ln>
                      </wps:spPr>
                      <wps:txbx>
                        <w:txbxContent>
                          <w:p w14:paraId="690DFAAB" w14:textId="77777777" w:rsidR="00B34BA9" w:rsidRPr="00B34BA9" w:rsidRDefault="00B34BA9" w:rsidP="00B34BA9">
                            <w:pPr>
                              <w:pStyle w:val="References"/>
                              <w:rPr>
                                <w:sz w:val="10"/>
                                <w:szCs w:val="10"/>
                              </w:rPr>
                            </w:pPr>
                            <w:r w:rsidRPr="00B34BA9">
                              <w:rPr>
                                <w:sz w:val="10"/>
                                <w:szCs w:val="10"/>
                              </w:rPr>
                              <w:t xml:space="preserve">Resource: </w:t>
                            </w:r>
                            <w:proofErr w:type="spellStart"/>
                            <w:r w:rsidRPr="00B34BA9">
                              <w:rPr>
                                <w:sz w:val="10"/>
                                <w:szCs w:val="10"/>
                              </w:rPr>
                              <w:t>Miczkowski</w:t>
                            </w:r>
                            <w:proofErr w:type="spellEnd"/>
                            <w:r w:rsidRPr="00B34BA9">
                              <w:rPr>
                                <w:sz w:val="10"/>
                                <w:szCs w:val="10"/>
                              </w:rPr>
                              <w:t>, K. (13 March 2019). Boldare.com</w:t>
                            </w:r>
                          </w:p>
                          <w:p w14:paraId="58565AB8" w14:textId="77777777" w:rsidR="00B34BA9" w:rsidRPr="004C4DAE" w:rsidRDefault="00F56AEF" w:rsidP="00B34BA9">
                            <w:pPr>
                              <w:pStyle w:val="References"/>
                              <w:rPr>
                                <w:sz w:val="14"/>
                                <w:szCs w:val="14"/>
                              </w:rPr>
                            </w:pPr>
                            <w:hyperlink r:id="rId13" w:history="1">
                              <w:r w:rsidR="00B34BA9" w:rsidRPr="00B34BA9">
                                <w:rPr>
                                  <w:rStyle w:val="Hyperlink"/>
                                  <w:sz w:val="10"/>
                                  <w:szCs w:val="10"/>
                                </w:rPr>
                                <w:t>https://www.boldare.com/blog/python-vs-c-sharp-a-comparison/</w:t>
                              </w:r>
                            </w:hyperlink>
                            <w:r w:rsidR="00B34BA9" w:rsidRPr="004C4DAE">
                              <w:rPr>
                                <w:sz w:val="14"/>
                                <w:szCs w:val="14"/>
                              </w:rPr>
                              <w:t xml:space="preserve"> </w:t>
                            </w:r>
                          </w:p>
                          <w:p w14:paraId="65D113BE" w14:textId="77777777" w:rsidR="00B34BA9" w:rsidRDefault="00B34B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08488D1" id="_x0000_t202" coordsize="21600,21600" o:spt="202" path="m,l,21600r21600,l21600,xe">
                <v:stroke joinstyle="miter"/>
                <v:path gradientshapeok="t" o:connecttype="rect"/>
              </v:shapetype>
              <v:shape id="Text Box 9" o:spid="_x0000_s1026" type="#_x0000_t202" style="position:absolute;margin-left:285pt;margin-top:111.4pt;width:212.5pt;height:3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" fillcolor="white [3201]" stroked="f" strokeweight=".5pt">
                <v:textbox>
                  <w:txbxContent>
                    <w:p w14:paraId="690DFAAB" w14:textId="77777777" w:rsidR="00B34BA9" w:rsidRPr="00B34BA9" w:rsidRDefault="00B34BA9" w:rsidP="00B34BA9">
                      <w:pPr>
                        <w:pStyle w:val="References"/>
                        <w:rPr>
                          <w:sz w:val="10"/>
                          <w:szCs w:val="10"/>
                        </w:rPr>
                      </w:pPr>
                      <w:r w:rsidRPr="00B34BA9">
                        <w:rPr>
                          <w:sz w:val="10"/>
                          <w:szCs w:val="10"/>
                        </w:rPr>
                        <w:t xml:space="preserve">Resource: </w:t>
                      </w:r>
                      <w:proofErr w:type="spellStart"/>
                      <w:r w:rsidRPr="00B34BA9">
                        <w:rPr>
                          <w:sz w:val="10"/>
                          <w:szCs w:val="10"/>
                        </w:rPr>
                        <w:t>Miczkowski</w:t>
                      </w:r>
                      <w:proofErr w:type="spellEnd"/>
                      <w:r w:rsidRPr="00B34BA9">
                        <w:rPr>
                          <w:sz w:val="10"/>
                          <w:szCs w:val="10"/>
                        </w:rPr>
                        <w:t>, K. (13 March 2019). Boldare.com</w:t>
                      </w:r>
                    </w:p>
                    <w:p w14:paraId="58565AB8" w14:textId="77777777" w:rsidR="00B34BA9" w:rsidRPr="004C4DAE" w:rsidRDefault="00F56AEF" w:rsidP="00B34BA9">
                      <w:pPr>
                        <w:pStyle w:val="References"/>
                        <w:rPr>
                          <w:sz w:val="14"/>
                          <w:szCs w:val="14"/>
                        </w:rPr>
                      </w:pPr>
                      <w:hyperlink r:id="rId14" w:history="1">
                        <w:r w:rsidR="00B34BA9" w:rsidRPr="00B34BA9">
                          <w:rPr>
                            <w:rStyle w:val="Hyperlink"/>
                            <w:sz w:val="10"/>
                            <w:szCs w:val="10"/>
                          </w:rPr>
                          <w:t>https://www.boldare.com/blog/python-vs-c-sharp-a-comparison/</w:t>
                        </w:r>
                      </w:hyperlink>
                      <w:r w:rsidR="00B34BA9" w:rsidRPr="004C4DAE">
                        <w:rPr>
                          <w:sz w:val="14"/>
                          <w:szCs w:val="14"/>
                        </w:rPr>
                        <w:t xml:space="preserve"> </w:t>
                      </w:r>
                    </w:p>
                    <w:p w14:paraId="65D113BE" w14:textId="77777777" w:rsidR="00B34BA9" w:rsidRDefault="00B34BA9"/>
                  </w:txbxContent>
                </v:textbox>
              </v:shape>
            </w:pict>
          </mc:Fallback>
        </mc:AlternateContent>
      </w:r>
      <w:r w:rsidR="009602D2">
        <w:rPr>
          <w:noProof/>
        </w:rPr>
        <mc:AlternateContent>
          <mc:Choice Requires="wps">
            <w:drawing>
              <wp:anchor distT="0" distB="0" distL="114300" distR="114300" simplePos="0" relativeHeight="251664384" behindDoc="0" locked="0" layoutInCell="1" allowOverlap="1" wp14:anchorId="3BAD891C" wp14:editId="35255D1B">
                <wp:simplePos x="0" y="0"/>
                <wp:positionH relativeFrom="margin">
                  <wp:align>left</wp:align>
                </wp:positionH>
                <wp:positionV relativeFrom="paragraph">
                  <wp:posOffset>332740</wp:posOffset>
                </wp:positionV>
                <wp:extent cx="2583815" cy="580390"/>
                <wp:effectExtent l="0" t="0" r="6985" b="0"/>
                <wp:wrapNone/>
                <wp:docPr id="7" name="Text Box 7"/>
                <wp:cNvGraphicFramePr/>
                <a:graphic xmlns:a="http://schemas.openxmlformats.org/drawingml/2006/main">
                  <a:graphicData uri="http://schemas.microsoft.com/office/word/2010/wordprocessingShape">
                    <wps:wsp>
                      <wps:cNvSpPr txBox="1"/>
                      <wps:spPr>
                        <a:xfrm>
                          <a:off x="0" y="0"/>
                          <a:ext cx="2583815" cy="580390"/>
                        </a:xfrm>
                        <a:prstGeom prst="rect">
                          <a:avLst/>
                        </a:prstGeom>
                        <a:solidFill>
                          <a:schemeClr val="lt1"/>
                        </a:solidFill>
                        <a:ln w="6350">
                          <a:noFill/>
                        </a:ln>
                      </wps:spPr>
                      <wps:txbx>
                        <w:txbxContent>
                          <w:p w14:paraId="32A00833" w14:textId="77777777" w:rsidR="004C4DAE" w:rsidRPr="00B34BA9" w:rsidRDefault="009602D2" w:rsidP="004C4DAE">
                            <w:pPr>
                              <w:pStyle w:val="References"/>
                              <w:rPr>
                                <w:sz w:val="10"/>
                                <w:szCs w:val="10"/>
                              </w:rPr>
                            </w:pPr>
                            <w:bookmarkStart w:id="8" w:name="_Hlk179309965"/>
                            <w:r w:rsidRPr="00B34BA9">
                              <w:rPr>
                                <w:sz w:val="10"/>
                                <w:szCs w:val="10"/>
                              </w:rPr>
                              <w:t>Resource</w:t>
                            </w:r>
                            <w:r w:rsidR="004C4DAE" w:rsidRPr="00B34BA9">
                              <w:rPr>
                                <w:sz w:val="10"/>
                                <w:szCs w:val="10"/>
                              </w:rPr>
                              <w:t xml:space="preserve">: </w:t>
                            </w:r>
                            <w:proofErr w:type="spellStart"/>
                            <w:r w:rsidR="004C4DAE" w:rsidRPr="00B34BA9">
                              <w:rPr>
                                <w:sz w:val="10"/>
                                <w:szCs w:val="10"/>
                              </w:rPr>
                              <w:t>Miczkowski</w:t>
                            </w:r>
                            <w:proofErr w:type="spellEnd"/>
                            <w:r w:rsidR="004C4DAE" w:rsidRPr="00B34BA9">
                              <w:rPr>
                                <w:sz w:val="10"/>
                                <w:szCs w:val="10"/>
                              </w:rPr>
                              <w:t>, K. (13 March 2019). Boldare.com</w:t>
                            </w:r>
                          </w:p>
                          <w:p w14:paraId="40675CDA" w14:textId="77777777" w:rsidR="004C4DAE" w:rsidRPr="004C4DAE" w:rsidRDefault="00F56AEF" w:rsidP="004C4DAE">
                            <w:pPr>
                              <w:pStyle w:val="References"/>
                              <w:rPr>
                                <w:sz w:val="14"/>
                                <w:szCs w:val="14"/>
                              </w:rPr>
                            </w:pPr>
                            <w:hyperlink r:id="rId15" w:history="1">
                              <w:r w:rsidR="004C4DAE" w:rsidRPr="00B34BA9">
                                <w:rPr>
                                  <w:rStyle w:val="Hyperlink"/>
                                  <w:sz w:val="10"/>
                                  <w:szCs w:val="10"/>
                                </w:rPr>
                                <w:t>https://www.boldare.com/blog/python-vs-c-sharp-a-comparison/</w:t>
                              </w:r>
                            </w:hyperlink>
                            <w:r w:rsidR="004C4DAE" w:rsidRPr="004C4DAE">
                              <w:rPr>
                                <w:sz w:val="14"/>
                                <w:szCs w:val="14"/>
                              </w:rPr>
                              <w:t xml:space="preserve"> </w:t>
                            </w:r>
                          </w:p>
                          <w:bookmarkEnd w:id="8"/>
                          <w:p w14:paraId="708F78E5" w14:textId="5861E63E" w:rsidR="009602D2" w:rsidRDefault="009602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D891C" id="Text Box 7" o:spid="_x0000_s1027" type="#_x0000_t202" style="position:absolute;margin-left:0;margin-top:26.2pt;width:203.45pt;height:45.7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" fillcolor="white [3201]" stroked="f" strokeweight=".5pt">
                <v:textbox>
                  <w:txbxContent>
                    <w:p w14:paraId="32A00833" w14:textId="77777777" w:rsidR="004C4DAE" w:rsidRPr="00B34BA9" w:rsidRDefault="009602D2" w:rsidP="004C4DAE">
                      <w:pPr>
                        <w:pStyle w:val="References"/>
                        <w:rPr>
                          <w:sz w:val="10"/>
                          <w:szCs w:val="10"/>
                        </w:rPr>
                      </w:pPr>
                      <w:bookmarkStart w:id="9" w:name="_Hlk179309965"/>
                      <w:r w:rsidRPr="00B34BA9">
                        <w:rPr>
                          <w:sz w:val="10"/>
                          <w:szCs w:val="10"/>
                        </w:rPr>
                        <w:t>Resource</w:t>
                      </w:r>
                      <w:r w:rsidR="004C4DAE" w:rsidRPr="00B34BA9">
                        <w:rPr>
                          <w:sz w:val="10"/>
                          <w:szCs w:val="10"/>
                        </w:rPr>
                        <w:t xml:space="preserve">: </w:t>
                      </w:r>
                      <w:proofErr w:type="spellStart"/>
                      <w:r w:rsidR="004C4DAE" w:rsidRPr="00B34BA9">
                        <w:rPr>
                          <w:sz w:val="10"/>
                          <w:szCs w:val="10"/>
                        </w:rPr>
                        <w:t>Miczkowski</w:t>
                      </w:r>
                      <w:proofErr w:type="spellEnd"/>
                      <w:r w:rsidR="004C4DAE" w:rsidRPr="00B34BA9">
                        <w:rPr>
                          <w:sz w:val="10"/>
                          <w:szCs w:val="10"/>
                        </w:rPr>
                        <w:t>, K. (13 March 2019). Boldare.com</w:t>
                      </w:r>
                    </w:p>
                    <w:p w14:paraId="40675CDA" w14:textId="77777777" w:rsidR="004C4DAE" w:rsidRPr="004C4DAE" w:rsidRDefault="00F56AEF" w:rsidP="004C4DAE">
                      <w:pPr>
                        <w:pStyle w:val="References"/>
                        <w:rPr>
                          <w:sz w:val="14"/>
                          <w:szCs w:val="14"/>
                        </w:rPr>
                      </w:pPr>
                      <w:hyperlink r:id="rId16" w:history="1">
                        <w:r w:rsidR="004C4DAE" w:rsidRPr="00B34BA9">
                          <w:rPr>
                            <w:rStyle w:val="Hyperlink"/>
                            <w:sz w:val="10"/>
                            <w:szCs w:val="10"/>
                          </w:rPr>
                          <w:t>https://www.boldare.com/blog/python-vs-c-sharp-a-comparison/</w:t>
                        </w:r>
                      </w:hyperlink>
                      <w:r w:rsidR="004C4DAE" w:rsidRPr="004C4DAE">
                        <w:rPr>
                          <w:sz w:val="14"/>
                          <w:szCs w:val="14"/>
                        </w:rPr>
                        <w:t xml:space="preserve"> </w:t>
                      </w:r>
                    </w:p>
                    <w:bookmarkEnd w:id="9"/>
                    <w:p w14:paraId="708F78E5" w14:textId="5861E63E" w:rsidR="009602D2" w:rsidRDefault="009602D2"/>
                  </w:txbxContent>
                </v:textbox>
                <w10:wrap anchorx="margin"/>
              </v:shape>
            </w:pict>
          </mc:Fallback>
        </mc:AlternateContent>
      </w:r>
      <w:bookmarkStart w:id="10" w:name="_Hlk179233250"/>
    </w:p>
    <w:p w14:paraId="68C21BEB" w14:textId="77777777" w:rsidR="00CB594E" w:rsidRDefault="00CB594E" w:rsidP="00CB594E">
      <w:pPr>
        <w:spacing w:after="160" w:line="259" w:lineRule="auto"/>
        <w:ind w:firstLine="0"/>
      </w:pPr>
    </w:p>
    <w:p w14:paraId="5469A6A1" w14:textId="77777777" w:rsidR="00CB594E" w:rsidRDefault="00CB594E" w:rsidP="00CB594E">
      <w:pPr>
        <w:spacing w:after="160" w:line="259" w:lineRule="auto"/>
        <w:ind w:firstLine="0"/>
      </w:pPr>
    </w:p>
    <w:p w14:paraId="165082BE" w14:textId="77777777" w:rsidR="00CB594E" w:rsidRDefault="00CB594E" w:rsidP="00CB594E">
      <w:pPr>
        <w:spacing w:after="160" w:line="259" w:lineRule="auto"/>
        <w:ind w:firstLine="0"/>
      </w:pPr>
    </w:p>
    <w:p w14:paraId="07C49A13" w14:textId="77777777" w:rsidR="00CB594E" w:rsidRDefault="00CB594E" w:rsidP="00CB594E">
      <w:pPr>
        <w:spacing w:after="160" w:line="259" w:lineRule="auto"/>
        <w:ind w:firstLine="0"/>
      </w:pPr>
    </w:p>
    <w:p w14:paraId="62DA6972" w14:textId="77777777" w:rsidR="00CB594E" w:rsidRDefault="00CB594E" w:rsidP="00CB594E">
      <w:pPr>
        <w:spacing w:after="160" w:line="259" w:lineRule="auto"/>
        <w:ind w:firstLine="0"/>
      </w:pPr>
    </w:p>
    <w:p w14:paraId="1AE4CE1D" w14:textId="77777777" w:rsidR="00CB594E" w:rsidRDefault="00CB594E" w:rsidP="00CB594E">
      <w:pPr>
        <w:spacing w:after="160" w:line="259" w:lineRule="auto"/>
        <w:ind w:firstLine="0"/>
      </w:pPr>
    </w:p>
    <w:p w14:paraId="37C1B0B9" w14:textId="77777777" w:rsidR="00CB594E" w:rsidRDefault="00CB594E" w:rsidP="00CB594E">
      <w:pPr>
        <w:spacing w:after="160" w:line="259" w:lineRule="auto"/>
        <w:ind w:firstLine="0"/>
      </w:pPr>
    </w:p>
    <w:p w14:paraId="353D8B67" w14:textId="56C3FCAF" w:rsidR="00416BB0" w:rsidRDefault="00E11FF9" w:rsidP="00C75CAA">
      <w:r>
        <w:t>As you can see C# follows a specific structure that consists of namespace, a class, and main method, in which we start writing our</w:t>
      </w:r>
      <w:r w:rsidR="00A64EA1">
        <w:t xml:space="preserve"> main</w:t>
      </w:r>
      <w:r>
        <w:t xml:space="preserve"> code</w:t>
      </w:r>
      <w:r w:rsidR="00A64EA1">
        <w:t>. On the other hand, Python does not have any of these attributes. Although, the new versions of C# allow us to minimize the code only to “</w:t>
      </w:r>
      <w:proofErr w:type="spellStart"/>
      <w:r w:rsidR="00A64EA1">
        <w:t>Console.WriteLine</w:t>
      </w:r>
      <w:proofErr w:type="spellEnd"/>
      <w:r w:rsidR="00A64EA1">
        <w:t xml:space="preserve">();”, all these attributes are still defined, but by the C# interactive compiler and not by us. Another small, but very important difference is </w:t>
      </w:r>
      <w:r w:rsidR="00416BB0">
        <w:t xml:space="preserve">the semicolon at the end of the C# printing method, which is missing in the Python code. There is also a difference in the name of the printing methods. Python’s </w:t>
      </w:r>
      <w:proofErr w:type="gramStart"/>
      <w:r w:rsidR="00416BB0">
        <w:t>print(</w:t>
      </w:r>
      <w:proofErr w:type="gramEnd"/>
      <w:r w:rsidR="00416BB0">
        <w:t xml:space="preserve">) method is short and easy to remember, while the C#’s </w:t>
      </w:r>
      <w:proofErr w:type="spellStart"/>
      <w:r w:rsidR="00416BB0">
        <w:t>Console.WriteLine</w:t>
      </w:r>
      <w:proofErr w:type="spellEnd"/>
      <w:r w:rsidR="00416BB0">
        <w:t>() method is more tricky.</w:t>
      </w:r>
    </w:p>
    <w:bookmarkEnd w:id="10"/>
    <w:p w14:paraId="0B07BD0F" w14:textId="77777777" w:rsidR="00FA2F09" w:rsidRDefault="00FA2F09" w:rsidP="00FA2F09">
      <w:pPr>
        <w:pStyle w:val="Heading2"/>
      </w:pPr>
      <w:r>
        <w:t>Construction:</w:t>
      </w:r>
    </w:p>
    <w:p w14:paraId="411F58C8" w14:textId="4EFAB921" w:rsidR="00FA2F09" w:rsidRDefault="00CB594E" w:rsidP="00FA2F09">
      <w:pPr>
        <w:ind w:firstLine="0"/>
      </w:pPr>
      <w:r>
        <w:rPr>
          <w:noProof/>
        </w:rPr>
        <w:lastRenderedPageBreak/>
        <w:drawing>
          <wp:anchor distT="0" distB="0" distL="114300" distR="114300" simplePos="0" relativeHeight="251669504" behindDoc="0" locked="0" layoutInCell="1" allowOverlap="1" wp14:anchorId="610ECD57" wp14:editId="039CF5E4">
            <wp:simplePos x="0" y="0"/>
            <wp:positionH relativeFrom="margin">
              <wp:align>left</wp:align>
            </wp:positionH>
            <wp:positionV relativeFrom="paragraph">
              <wp:posOffset>340857</wp:posOffset>
            </wp:positionV>
            <wp:extent cx="3001645" cy="1734185"/>
            <wp:effectExtent l="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1645" cy="1734185"/>
                    </a:xfrm>
                    <a:prstGeom prst="rect">
                      <a:avLst/>
                    </a:prstGeom>
                    <a:noFill/>
                    <a:ln>
                      <a:noFill/>
                    </a:ln>
                  </pic:spPr>
                </pic:pic>
              </a:graphicData>
            </a:graphic>
          </wp:anchor>
        </w:drawing>
      </w:r>
      <w:r w:rsidR="00FA2F09">
        <w:rPr>
          <w:noProof/>
        </w:rPr>
        <w:drawing>
          <wp:anchor distT="0" distB="0" distL="114300" distR="114300" simplePos="0" relativeHeight="251662336" behindDoc="0" locked="0" layoutInCell="1" allowOverlap="1" wp14:anchorId="46EE1A22" wp14:editId="18D26212">
            <wp:simplePos x="0" y="0"/>
            <wp:positionH relativeFrom="margin">
              <wp:align>right</wp:align>
            </wp:positionH>
            <wp:positionV relativeFrom="paragraph">
              <wp:posOffset>229677</wp:posOffset>
            </wp:positionV>
            <wp:extent cx="2616200" cy="181229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6200" cy="1812290"/>
                    </a:xfrm>
                    <a:prstGeom prst="rect">
                      <a:avLst/>
                    </a:prstGeom>
                    <a:noFill/>
                    <a:ln>
                      <a:noFill/>
                    </a:ln>
                  </pic:spPr>
                </pic:pic>
              </a:graphicData>
            </a:graphic>
          </wp:anchor>
        </w:drawing>
      </w:r>
      <w:r w:rsidR="00FA2F09">
        <w:t xml:space="preserve">          Python:                                                                                    C#:</w:t>
      </w:r>
    </w:p>
    <w:p w14:paraId="0CF99915" w14:textId="4A5236E3" w:rsidR="00FA2F09" w:rsidRDefault="00FA2F09" w:rsidP="00FA2F09">
      <w:pPr>
        <w:ind w:firstLine="0"/>
      </w:pPr>
    </w:p>
    <w:p w14:paraId="0CD690BA" w14:textId="31FEACC2" w:rsidR="00B34BA9" w:rsidRDefault="00DB4E8A" w:rsidP="00FA2F09">
      <w:pPr>
        <w:ind w:firstLine="0"/>
      </w:pPr>
      <w:bookmarkStart w:id="11" w:name="_Hlk179233275"/>
      <w:r>
        <w:rPr>
          <w:noProof/>
        </w:rPr>
        <mc:AlternateContent>
          <mc:Choice Requires="wps">
            <w:drawing>
              <wp:anchor distT="0" distB="0" distL="114300" distR="114300" simplePos="0" relativeHeight="251668480" behindDoc="0" locked="0" layoutInCell="1" allowOverlap="1" wp14:anchorId="26E0A3FB" wp14:editId="4B0A401A">
                <wp:simplePos x="0" y="0"/>
                <wp:positionH relativeFrom="margin">
                  <wp:posOffset>326004</wp:posOffset>
                </wp:positionH>
                <wp:positionV relativeFrom="paragraph">
                  <wp:posOffset>7785</wp:posOffset>
                </wp:positionV>
                <wp:extent cx="2032000" cy="463550"/>
                <wp:effectExtent l="0" t="0" r="6350" b="0"/>
                <wp:wrapNone/>
                <wp:docPr id="11" name="Text Box 11"/>
                <wp:cNvGraphicFramePr/>
                <a:graphic xmlns:a="http://schemas.openxmlformats.org/drawingml/2006/main">
                  <a:graphicData uri="http://schemas.microsoft.com/office/word/2010/wordprocessingShape">
                    <wps:wsp>
                      <wps:cNvSpPr txBox="1"/>
                      <wps:spPr>
                        <a:xfrm>
                          <a:off x="0" y="0"/>
                          <a:ext cx="2032000" cy="463550"/>
                        </a:xfrm>
                        <a:prstGeom prst="rect">
                          <a:avLst/>
                        </a:prstGeom>
                        <a:solidFill>
                          <a:schemeClr val="lt1"/>
                        </a:solidFill>
                        <a:ln w="6350">
                          <a:noFill/>
                        </a:ln>
                      </wps:spPr>
                      <wps:txbx>
                        <w:txbxContent>
                          <w:p w14:paraId="37979B2D" w14:textId="77777777" w:rsidR="00B34BA9" w:rsidRPr="00B34BA9" w:rsidRDefault="00B34BA9" w:rsidP="00B34BA9">
                            <w:pPr>
                              <w:pStyle w:val="References"/>
                              <w:rPr>
                                <w:sz w:val="10"/>
                                <w:szCs w:val="10"/>
                              </w:rPr>
                            </w:pPr>
                            <w:r w:rsidRPr="00B34BA9">
                              <w:rPr>
                                <w:sz w:val="10"/>
                                <w:szCs w:val="10"/>
                              </w:rPr>
                              <w:t xml:space="preserve">Resource: </w:t>
                            </w:r>
                            <w:proofErr w:type="spellStart"/>
                            <w:r w:rsidRPr="00B34BA9">
                              <w:rPr>
                                <w:sz w:val="10"/>
                                <w:szCs w:val="10"/>
                              </w:rPr>
                              <w:t>Miczkowski</w:t>
                            </w:r>
                            <w:proofErr w:type="spellEnd"/>
                            <w:r w:rsidRPr="00B34BA9">
                              <w:rPr>
                                <w:sz w:val="10"/>
                                <w:szCs w:val="10"/>
                              </w:rPr>
                              <w:t>, K. (13 March 2019). Boldare.com</w:t>
                            </w:r>
                          </w:p>
                          <w:p w14:paraId="4E28F007" w14:textId="77777777" w:rsidR="00B34BA9" w:rsidRPr="004C4DAE" w:rsidRDefault="00F56AEF" w:rsidP="00B34BA9">
                            <w:pPr>
                              <w:pStyle w:val="References"/>
                              <w:rPr>
                                <w:sz w:val="14"/>
                                <w:szCs w:val="14"/>
                              </w:rPr>
                            </w:pPr>
                            <w:hyperlink r:id="rId19" w:history="1">
                              <w:r w:rsidR="00B34BA9" w:rsidRPr="00B34BA9">
                                <w:rPr>
                                  <w:rStyle w:val="Hyperlink"/>
                                  <w:sz w:val="10"/>
                                  <w:szCs w:val="10"/>
                                </w:rPr>
                                <w:t>https://www.boldare.com/blog/python-vs-c-sharp-a-comparison/</w:t>
                              </w:r>
                            </w:hyperlink>
                            <w:r w:rsidR="00B34BA9" w:rsidRPr="004C4DAE">
                              <w:rPr>
                                <w:sz w:val="14"/>
                                <w:szCs w:val="14"/>
                              </w:rPr>
                              <w:t xml:space="preserve"> </w:t>
                            </w:r>
                          </w:p>
                          <w:p w14:paraId="756AD1DC" w14:textId="77777777" w:rsidR="00B34BA9" w:rsidRDefault="00B34B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E0A3FB" id="Text Box 11" o:spid="_x0000_s1028" type="#_x0000_t202" style="position:absolute;margin-left:25.65pt;margin-top:.6pt;width:160pt;height:36.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" fillcolor="white [3201]" stroked="f" strokeweight=".5pt">
                <v:textbox>
                  <w:txbxContent>
                    <w:p w14:paraId="37979B2D" w14:textId="77777777" w:rsidR="00B34BA9" w:rsidRPr="00B34BA9" w:rsidRDefault="00B34BA9" w:rsidP="00B34BA9">
                      <w:pPr>
                        <w:pStyle w:val="References"/>
                        <w:rPr>
                          <w:sz w:val="10"/>
                          <w:szCs w:val="10"/>
                        </w:rPr>
                      </w:pPr>
                      <w:r w:rsidRPr="00B34BA9">
                        <w:rPr>
                          <w:sz w:val="10"/>
                          <w:szCs w:val="10"/>
                        </w:rPr>
                        <w:t xml:space="preserve">Resource: </w:t>
                      </w:r>
                      <w:proofErr w:type="spellStart"/>
                      <w:r w:rsidRPr="00B34BA9">
                        <w:rPr>
                          <w:sz w:val="10"/>
                          <w:szCs w:val="10"/>
                        </w:rPr>
                        <w:t>Miczkowski</w:t>
                      </w:r>
                      <w:proofErr w:type="spellEnd"/>
                      <w:r w:rsidRPr="00B34BA9">
                        <w:rPr>
                          <w:sz w:val="10"/>
                          <w:szCs w:val="10"/>
                        </w:rPr>
                        <w:t>, K. (13 March 2019). Boldare.com</w:t>
                      </w:r>
                    </w:p>
                    <w:p w14:paraId="4E28F007" w14:textId="77777777" w:rsidR="00B34BA9" w:rsidRPr="004C4DAE" w:rsidRDefault="00F56AEF" w:rsidP="00B34BA9">
                      <w:pPr>
                        <w:pStyle w:val="References"/>
                        <w:rPr>
                          <w:sz w:val="14"/>
                          <w:szCs w:val="14"/>
                        </w:rPr>
                      </w:pPr>
                      <w:hyperlink r:id="rId20" w:history="1">
                        <w:r w:rsidR="00B34BA9" w:rsidRPr="00B34BA9">
                          <w:rPr>
                            <w:rStyle w:val="Hyperlink"/>
                            <w:sz w:val="10"/>
                            <w:szCs w:val="10"/>
                          </w:rPr>
                          <w:t>https://www.boldare.com/blog/python-vs-c-sharp-a-comparison/</w:t>
                        </w:r>
                      </w:hyperlink>
                      <w:r w:rsidR="00B34BA9" w:rsidRPr="004C4DAE">
                        <w:rPr>
                          <w:sz w:val="14"/>
                          <w:szCs w:val="14"/>
                        </w:rPr>
                        <w:t xml:space="preserve"> </w:t>
                      </w:r>
                    </w:p>
                    <w:p w14:paraId="756AD1DC" w14:textId="77777777" w:rsidR="00B34BA9" w:rsidRDefault="00B34BA9"/>
                  </w:txbxContent>
                </v:textbox>
                <w10:wrap anchorx="margin"/>
              </v:shape>
            </w:pict>
          </mc:Fallback>
        </mc:AlternateContent>
      </w:r>
      <w:r w:rsidR="00CB594E">
        <w:rPr>
          <w:noProof/>
        </w:rPr>
        <mc:AlternateContent>
          <mc:Choice Requires="wps">
            <w:drawing>
              <wp:anchor distT="0" distB="0" distL="114300" distR="114300" simplePos="0" relativeHeight="251670528" behindDoc="0" locked="0" layoutInCell="1" allowOverlap="1" wp14:anchorId="4B31F54D" wp14:editId="4B87E549">
                <wp:simplePos x="0" y="0"/>
                <wp:positionH relativeFrom="column">
                  <wp:posOffset>3433969</wp:posOffset>
                </wp:positionH>
                <wp:positionV relativeFrom="paragraph">
                  <wp:posOffset>6847</wp:posOffset>
                </wp:positionV>
                <wp:extent cx="2647950" cy="3683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647950" cy="368300"/>
                        </a:xfrm>
                        <a:prstGeom prst="rect">
                          <a:avLst/>
                        </a:prstGeom>
                        <a:solidFill>
                          <a:schemeClr val="lt1"/>
                        </a:solidFill>
                        <a:ln w="6350">
                          <a:noFill/>
                        </a:ln>
                      </wps:spPr>
                      <wps:txbx>
                        <w:txbxContent>
                          <w:p w14:paraId="4D66049A" w14:textId="77777777" w:rsidR="00B34BA9" w:rsidRPr="00B34BA9" w:rsidRDefault="00B34BA9" w:rsidP="00B34BA9">
                            <w:pPr>
                              <w:pStyle w:val="References"/>
                              <w:rPr>
                                <w:sz w:val="10"/>
                                <w:szCs w:val="10"/>
                              </w:rPr>
                            </w:pPr>
                            <w:r w:rsidRPr="00B34BA9">
                              <w:rPr>
                                <w:sz w:val="10"/>
                                <w:szCs w:val="10"/>
                              </w:rPr>
                              <w:t xml:space="preserve">Resource: </w:t>
                            </w:r>
                            <w:proofErr w:type="spellStart"/>
                            <w:r w:rsidRPr="00B34BA9">
                              <w:rPr>
                                <w:sz w:val="10"/>
                                <w:szCs w:val="10"/>
                              </w:rPr>
                              <w:t>Miczkowski</w:t>
                            </w:r>
                            <w:proofErr w:type="spellEnd"/>
                            <w:r w:rsidRPr="00B34BA9">
                              <w:rPr>
                                <w:sz w:val="10"/>
                                <w:szCs w:val="10"/>
                              </w:rPr>
                              <w:t>, K. (13 March 2019). Boldare.com</w:t>
                            </w:r>
                          </w:p>
                          <w:p w14:paraId="5DCB5F63" w14:textId="77777777" w:rsidR="00B34BA9" w:rsidRPr="004C4DAE" w:rsidRDefault="00F56AEF" w:rsidP="00B34BA9">
                            <w:pPr>
                              <w:pStyle w:val="References"/>
                              <w:rPr>
                                <w:sz w:val="14"/>
                                <w:szCs w:val="14"/>
                              </w:rPr>
                            </w:pPr>
                            <w:hyperlink r:id="rId21" w:history="1">
                              <w:r w:rsidR="00B34BA9" w:rsidRPr="00B34BA9">
                                <w:rPr>
                                  <w:rStyle w:val="Hyperlink"/>
                                  <w:sz w:val="10"/>
                                  <w:szCs w:val="10"/>
                                </w:rPr>
                                <w:t>https://www.boldare.com/blog/python-vs-c-sharp-a-comparison/</w:t>
                              </w:r>
                            </w:hyperlink>
                            <w:r w:rsidR="00B34BA9" w:rsidRPr="004C4DAE">
                              <w:rPr>
                                <w:sz w:val="14"/>
                                <w:szCs w:val="14"/>
                              </w:rPr>
                              <w:t xml:space="preserve"> </w:t>
                            </w:r>
                          </w:p>
                          <w:p w14:paraId="1C7465FB" w14:textId="77777777" w:rsidR="00B34BA9" w:rsidRDefault="00B34B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31F54D" id="Text Box 12" o:spid="_x0000_s1029" type="#_x0000_t202" style="position:absolute;margin-left:270.4pt;margin-top:.55pt;width:208.5pt;height:29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" fillcolor="white [3201]" stroked="f" strokeweight=".5pt">
                <v:textbox>
                  <w:txbxContent>
                    <w:p w14:paraId="4D66049A" w14:textId="77777777" w:rsidR="00B34BA9" w:rsidRPr="00B34BA9" w:rsidRDefault="00B34BA9" w:rsidP="00B34BA9">
                      <w:pPr>
                        <w:pStyle w:val="References"/>
                        <w:rPr>
                          <w:sz w:val="10"/>
                          <w:szCs w:val="10"/>
                        </w:rPr>
                      </w:pPr>
                      <w:r w:rsidRPr="00B34BA9">
                        <w:rPr>
                          <w:sz w:val="10"/>
                          <w:szCs w:val="10"/>
                        </w:rPr>
                        <w:t xml:space="preserve">Resource: </w:t>
                      </w:r>
                      <w:proofErr w:type="spellStart"/>
                      <w:r w:rsidRPr="00B34BA9">
                        <w:rPr>
                          <w:sz w:val="10"/>
                          <w:szCs w:val="10"/>
                        </w:rPr>
                        <w:t>Miczkowski</w:t>
                      </w:r>
                      <w:proofErr w:type="spellEnd"/>
                      <w:r w:rsidRPr="00B34BA9">
                        <w:rPr>
                          <w:sz w:val="10"/>
                          <w:szCs w:val="10"/>
                        </w:rPr>
                        <w:t>, K. (13 March 2019). Boldare.com</w:t>
                      </w:r>
                    </w:p>
                    <w:p w14:paraId="5DCB5F63" w14:textId="77777777" w:rsidR="00B34BA9" w:rsidRPr="004C4DAE" w:rsidRDefault="00F56AEF" w:rsidP="00B34BA9">
                      <w:pPr>
                        <w:pStyle w:val="References"/>
                        <w:rPr>
                          <w:sz w:val="14"/>
                          <w:szCs w:val="14"/>
                        </w:rPr>
                      </w:pPr>
                      <w:hyperlink r:id="rId22" w:history="1">
                        <w:r w:rsidR="00B34BA9" w:rsidRPr="00B34BA9">
                          <w:rPr>
                            <w:rStyle w:val="Hyperlink"/>
                            <w:sz w:val="10"/>
                            <w:szCs w:val="10"/>
                          </w:rPr>
                          <w:t>https://www.boldare.com/blog/python-vs-c-sharp-a-comparison/</w:t>
                        </w:r>
                      </w:hyperlink>
                      <w:r w:rsidR="00B34BA9" w:rsidRPr="004C4DAE">
                        <w:rPr>
                          <w:sz w:val="14"/>
                          <w:szCs w:val="14"/>
                        </w:rPr>
                        <w:t xml:space="preserve"> </w:t>
                      </w:r>
                    </w:p>
                    <w:p w14:paraId="1C7465FB" w14:textId="77777777" w:rsidR="00B34BA9" w:rsidRDefault="00B34BA9"/>
                  </w:txbxContent>
                </v:textbox>
              </v:shape>
            </w:pict>
          </mc:Fallback>
        </mc:AlternateContent>
      </w:r>
    </w:p>
    <w:p w14:paraId="6E8FB08F" w14:textId="4E7A01E5" w:rsidR="00B34BA9" w:rsidRDefault="00B34BA9" w:rsidP="00FA2F09">
      <w:pPr>
        <w:ind w:firstLine="0"/>
      </w:pPr>
    </w:p>
    <w:p w14:paraId="44E96417" w14:textId="526490FD" w:rsidR="00B34BA9" w:rsidRDefault="00B34BA9" w:rsidP="00FA2F09">
      <w:pPr>
        <w:ind w:firstLine="0"/>
      </w:pPr>
      <w:r>
        <w:rPr>
          <w:noProof/>
        </w:rPr>
        <w:drawing>
          <wp:anchor distT="0" distB="0" distL="114300" distR="114300" simplePos="0" relativeHeight="251663360" behindDoc="0" locked="0" layoutInCell="1" allowOverlap="1" wp14:anchorId="30D92230" wp14:editId="79D7DD6F">
            <wp:simplePos x="0" y="0"/>
            <wp:positionH relativeFrom="margin">
              <wp:posOffset>3314065</wp:posOffset>
            </wp:positionH>
            <wp:positionV relativeFrom="paragraph">
              <wp:posOffset>248</wp:posOffset>
            </wp:positionV>
            <wp:extent cx="2374746" cy="2043485"/>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74746" cy="2043485"/>
                    </a:xfrm>
                    <a:prstGeom prst="rect">
                      <a:avLst/>
                    </a:prstGeom>
                    <a:noFill/>
                    <a:ln>
                      <a:noFill/>
                    </a:ln>
                  </pic:spPr>
                </pic:pic>
              </a:graphicData>
            </a:graphic>
          </wp:anchor>
        </w:drawing>
      </w:r>
    </w:p>
    <w:p w14:paraId="60F1149F" w14:textId="54007E6B" w:rsidR="00B34BA9" w:rsidRDefault="00B34BA9" w:rsidP="00FA2F09">
      <w:pPr>
        <w:ind w:firstLine="0"/>
      </w:pPr>
    </w:p>
    <w:p w14:paraId="6DFAD512" w14:textId="0F197792" w:rsidR="00B34BA9" w:rsidRDefault="00C75CAA" w:rsidP="00FA2F09">
      <w:pPr>
        <w:ind w:firstLine="0"/>
      </w:pPr>
      <w:r>
        <w:rPr>
          <w:noProof/>
        </w:rPr>
        <mc:AlternateContent>
          <mc:Choice Requires="wps">
            <w:drawing>
              <wp:anchor distT="0" distB="0" distL="114300" distR="114300" simplePos="0" relativeHeight="251671552" behindDoc="0" locked="0" layoutInCell="1" allowOverlap="1" wp14:anchorId="489EF2D2" wp14:editId="4B6A225A">
                <wp:simplePos x="0" y="0"/>
                <wp:positionH relativeFrom="column">
                  <wp:posOffset>1035906</wp:posOffset>
                </wp:positionH>
                <wp:positionV relativeFrom="paragraph">
                  <wp:posOffset>156182</wp:posOffset>
                </wp:positionV>
                <wp:extent cx="2286000" cy="4191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286000" cy="419100"/>
                        </a:xfrm>
                        <a:prstGeom prst="rect">
                          <a:avLst/>
                        </a:prstGeom>
                        <a:solidFill>
                          <a:schemeClr val="lt1"/>
                        </a:solidFill>
                        <a:ln w="6350">
                          <a:noFill/>
                        </a:ln>
                      </wps:spPr>
                      <wps:txbx>
                        <w:txbxContent>
                          <w:p w14:paraId="2BAAE075" w14:textId="77777777" w:rsidR="00B34BA9" w:rsidRPr="00B34BA9" w:rsidRDefault="00B34BA9" w:rsidP="00B34BA9">
                            <w:pPr>
                              <w:pStyle w:val="References"/>
                              <w:rPr>
                                <w:sz w:val="10"/>
                                <w:szCs w:val="10"/>
                              </w:rPr>
                            </w:pPr>
                            <w:r w:rsidRPr="00B34BA9">
                              <w:rPr>
                                <w:sz w:val="10"/>
                                <w:szCs w:val="10"/>
                              </w:rPr>
                              <w:t xml:space="preserve">Resource: </w:t>
                            </w:r>
                            <w:proofErr w:type="spellStart"/>
                            <w:r w:rsidRPr="00B34BA9">
                              <w:rPr>
                                <w:sz w:val="10"/>
                                <w:szCs w:val="10"/>
                              </w:rPr>
                              <w:t>Miczkowski</w:t>
                            </w:r>
                            <w:proofErr w:type="spellEnd"/>
                            <w:r w:rsidRPr="00B34BA9">
                              <w:rPr>
                                <w:sz w:val="10"/>
                                <w:szCs w:val="10"/>
                              </w:rPr>
                              <w:t>, K. (13 March 2019). Boldare.com</w:t>
                            </w:r>
                          </w:p>
                          <w:p w14:paraId="5571A592" w14:textId="77777777" w:rsidR="00B34BA9" w:rsidRPr="004C4DAE" w:rsidRDefault="00F56AEF" w:rsidP="00B34BA9">
                            <w:pPr>
                              <w:pStyle w:val="References"/>
                              <w:rPr>
                                <w:sz w:val="14"/>
                                <w:szCs w:val="14"/>
                              </w:rPr>
                            </w:pPr>
                            <w:hyperlink r:id="rId24" w:history="1">
                              <w:r w:rsidR="00B34BA9" w:rsidRPr="00B34BA9">
                                <w:rPr>
                                  <w:rStyle w:val="Hyperlink"/>
                                  <w:sz w:val="10"/>
                                  <w:szCs w:val="10"/>
                                </w:rPr>
                                <w:t>https://www.boldare.com/blog/python-vs-c-sharp-a-comparison/</w:t>
                              </w:r>
                            </w:hyperlink>
                            <w:r w:rsidR="00B34BA9" w:rsidRPr="004C4DAE">
                              <w:rPr>
                                <w:sz w:val="14"/>
                                <w:szCs w:val="14"/>
                              </w:rPr>
                              <w:t xml:space="preserve"> </w:t>
                            </w:r>
                          </w:p>
                          <w:p w14:paraId="2F117E14" w14:textId="77777777" w:rsidR="00B34BA9" w:rsidRDefault="00B34B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9EF2D2" id="Text Box 13" o:spid="_x0000_s1030" type="#_x0000_t202" style="position:absolute;margin-left:81.55pt;margin-top:12.3pt;width:180pt;height:3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" fillcolor="white [3201]" stroked="f" strokeweight=".5pt">
                <v:textbox>
                  <w:txbxContent>
                    <w:p w14:paraId="2BAAE075" w14:textId="77777777" w:rsidR="00B34BA9" w:rsidRPr="00B34BA9" w:rsidRDefault="00B34BA9" w:rsidP="00B34BA9">
                      <w:pPr>
                        <w:pStyle w:val="References"/>
                        <w:rPr>
                          <w:sz w:val="10"/>
                          <w:szCs w:val="10"/>
                        </w:rPr>
                      </w:pPr>
                      <w:r w:rsidRPr="00B34BA9">
                        <w:rPr>
                          <w:sz w:val="10"/>
                          <w:szCs w:val="10"/>
                        </w:rPr>
                        <w:t xml:space="preserve">Resource: </w:t>
                      </w:r>
                      <w:proofErr w:type="spellStart"/>
                      <w:r w:rsidRPr="00B34BA9">
                        <w:rPr>
                          <w:sz w:val="10"/>
                          <w:szCs w:val="10"/>
                        </w:rPr>
                        <w:t>Miczkowski</w:t>
                      </w:r>
                      <w:proofErr w:type="spellEnd"/>
                      <w:r w:rsidRPr="00B34BA9">
                        <w:rPr>
                          <w:sz w:val="10"/>
                          <w:szCs w:val="10"/>
                        </w:rPr>
                        <w:t>, K. (13 March 2019). Boldare.com</w:t>
                      </w:r>
                    </w:p>
                    <w:p w14:paraId="5571A592" w14:textId="77777777" w:rsidR="00B34BA9" w:rsidRPr="004C4DAE" w:rsidRDefault="00F56AEF" w:rsidP="00B34BA9">
                      <w:pPr>
                        <w:pStyle w:val="References"/>
                        <w:rPr>
                          <w:sz w:val="14"/>
                          <w:szCs w:val="14"/>
                        </w:rPr>
                      </w:pPr>
                      <w:hyperlink r:id="rId25" w:history="1">
                        <w:r w:rsidR="00B34BA9" w:rsidRPr="00B34BA9">
                          <w:rPr>
                            <w:rStyle w:val="Hyperlink"/>
                            <w:sz w:val="10"/>
                            <w:szCs w:val="10"/>
                          </w:rPr>
                          <w:t>https://www.boldare.com/blog/python-vs-c-sharp-a-comparison/</w:t>
                        </w:r>
                      </w:hyperlink>
                      <w:r w:rsidR="00B34BA9" w:rsidRPr="004C4DAE">
                        <w:rPr>
                          <w:sz w:val="14"/>
                          <w:szCs w:val="14"/>
                        </w:rPr>
                        <w:t xml:space="preserve"> </w:t>
                      </w:r>
                    </w:p>
                    <w:p w14:paraId="2F117E14" w14:textId="77777777" w:rsidR="00B34BA9" w:rsidRDefault="00B34BA9"/>
                  </w:txbxContent>
                </v:textbox>
              </v:shape>
            </w:pict>
          </mc:Fallback>
        </mc:AlternateContent>
      </w:r>
    </w:p>
    <w:p w14:paraId="38A64FE8" w14:textId="312C6488" w:rsidR="00B34BA9" w:rsidRDefault="00B34BA9" w:rsidP="00FA2F09">
      <w:pPr>
        <w:ind w:firstLine="0"/>
      </w:pPr>
    </w:p>
    <w:p w14:paraId="3F3A9522" w14:textId="47E717B1" w:rsidR="00B34BA9" w:rsidRDefault="00B34BA9" w:rsidP="00FA2F09">
      <w:pPr>
        <w:ind w:firstLine="0"/>
      </w:pPr>
    </w:p>
    <w:p w14:paraId="2C1A5E3D" w14:textId="5AB04DBC" w:rsidR="00B34BA9" w:rsidRDefault="00B34BA9" w:rsidP="00FA2F09">
      <w:pPr>
        <w:ind w:firstLine="0"/>
      </w:pPr>
    </w:p>
    <w:p w14:paraId="6EEF1025" w14:textId="76B01F88" w:rsidR="00B34BA9" w:rsidRDefault="00B34BA9" w:rsidP="00FA2F09">
      <w:pPr>
        <w:ind w:firstLine="0"/>
      </w:pPr>
    </w:p>
    <w:p w14:paraId="6D963295" w14:textId="77777777" w:rsidR="007A7862" w:rsidRDefault="00FA2F09" w:rsidP="007E093D">
      <w:r>
        <w:t xml:space="preserve">As you can see, Python does not use curly brackets for cycles and if – statements. Due to this fact, the spaces after them called whitespaces are very important, because without them the program will not know if the following line should be inside or outside </w:t>
      </w:r>
      <w:r w:rsidR="008655A2">
        <w:t xml:space="preserve">of the cycle and it will not compile. On the other hand, the C# program will work correctly both ways, due to the brackets, but every </w:t>
      </w:r>
      <w:bookmarkStart w:id="12" w:name="_Hlk179233502"/>
      <w:r w:rsidR="008655A2">
        <w:t xml:space="preserve">professional developer knows </w:t>
      </w:r>
      <w:r w:rsidR="009602D2">
        <w:t>how</w:t>
      </w:r>
      <w:r w:rsidR="008655A2">
        <w:t xml:space="preserve"> important</w:t>
      </w:r>
      <w:r w:rsidR="009602D2">
        <w:t xml:space="preserve"> it is</w:t>
      </w:r>
      <w:r w:rsidR="008655A2">
        <w:t xml:space="preserve"> to follow the good practices shown in the first picture.</w:t>
      </w:r>
      <w:bookmarkEnd w:id="11"/>
      <w:bookmarkEnd w:id="12"/>
    </w:p>
    <w:p w14:paraId="27A66F83" w14:textId="3CA4D336" w:rsidR="007E093D" w:rsidRDefault="007A7862" w:rsidP="002B3A41">
      <w:pPr>
        <w:ind w:firstLine="0"/>
        <w:rPr>
          <w:b/>
          <w:bCs/>
        </w:rPr>
      </w:pPr>
      <w:r>
        <w:rPr>
          <w:b/>
          <w:bCs/>
        </w:rPr>
        <w:t>Performance</w:t>
      </w:r>
    </w:p>
    <w:p w14:paraId="1A478A72" w14:textId="1E3AA99D" w:rsidR="007E093D" w:rsidRDefault="007E093D" w:rsidP="007E093D">
      <w:pPr>
        <w:ind w:firstLine="0"/>
      </w:pPr>
      <w:bookmarkStart w:id="13" w:name="_Hlk179315217"/>
      <w:r>
        <w:t xml:space="preserve">Another important difference, between the two programming languages, is that Python is interpreted language, while C# is a compiled one. </w:t>
      </w:r>
      <w:r w:rsidR="00AA1DC1">
        <w:t xml:space="preserve">Interpreted languages tend to be slower and more inefficient than </w:t>
      </w:r>
      <w:r w:rsidR="00AA1DC1">
        <w:lastRenderedPageBreak/>
        <w:t xml:space="preserve">compiled languages. This is due to the fact that compiled languages are being directly converted into a machine code executed by the processor. On the other hand, languages like Python, are first executed by interpreters and then by the </w:t>
      </w:r>
      <w:r w:rsidR="00343F4E">
        <w:t>target machine. These interpreters go through the code line by line, which slows down the execution process. Because of this, compiled languages have lower memory usage – interpreters save more information about the program during its runtime.</w:t>
      </w:r>
    </w:p>
    <w:p w14:paraId="4B89B89D" w14:textId="74294ACB" w:rsidR="001D4C59" w:rsidRDefault="001D4C59" w:rsidP="002B3A41">
      <w:pPr>
        <w:pStyle w:val="Heading1"/>
        <w:jc w:val="left"/>
      </w:pPr>
      <w:r>
        <w:t>Suitability</w:t>
      </w:r>
    </w:p>
    <w:p w14:paraId="6F27416F" w14:textId="621A597F" w:rsidR="003735EC" w:rsidRDefault="003735EC" w:rsidP="003735EC">
      <w:bookmarkStart w:id="14" w:name="_Hlk179318988"/>
      <w:r>
        <w:t>When it comes to suitability, Python has various tools, libraries and frameworks</w:t>
      </w:r>
      <w:r w:rsidR="00336C66">
        <w:t xml:space="preserve">, such as NumPy, Django, TensorFlow, SciPy, </w:t>
      </w:r>
      <w:proofErr w:type="spellStart"/>
      <w:r w:rsidR="00336C66">
        <w:t>PyTorch</w:t>
      </w:r>
      <w:proofErr w:type="spellEnd"/>
      <w:r w:rsidR="00336C66">
        <w:t xml:space="preserve"> and </w:t>
      </w:r>
      <w:proofErr w:type="spellStart"/>
      <w:r w:rsidR="00336C66">
        <w:t>Keras</w:t>
      </w:r>
      <w:proofErr w:type="spellEnd"/>
      <w:r w:rsidR="00336C66">
        <w:t>,</w:t>
      </w:r>
      <w:r>
        <w:t xml:space="preserve"> that make it </w:t>
      </w:r>
      <w:r w:rsidR="00336C66">
        <w:t xml:space="preserve">convenient for machine learning, web development, data analysis and artificial intelligence (AI). In comparison, thanks to its integration in .NET framework, C# </w:t>
      </w:r>
      <w:r w:rsidR="004A693A">
        <w:t xml:space="preserve">gives programmers the opportunity to use the numerous .NET tools, libraries and frameworks such as </w:t>
      </w:r>
      <w:proofErr w:type="spellStart"/>
      <w:r w:rsidR="004A693A">
        <w:t>Xomarin</w:t>
      </w:r>
      <w:proofErr w:type="spellEnd"/>
      <w:r w:rsidR="004A693A">
        <w:t xml:space="preserve">, Entity framework and .NET core. This makes the statically typed language suitable for game development, web development and mobile applications. </w:t>
      </w:r>
    </w:p>
    <w:p w14:paraId="27E84716" w14:textId="1BC12D88" w:rsidR="00CF7011" w:rsidRDefault="00CF7011" w:rsidP="002B3A41">
      <w:pPr>
        <w:pStyle w:val="Heading1"/>
        <w:jc w:val="left"/>
      </w:pPr>
      <w:r>
        <w:t>Conclusion</w:t>
      </w:r>
    </w:p>
    <w:p w14:paraId="6E3660ED" w14:textId="6A40F977" w:rsidR="00CF7011" w:rsidRDefault="00CF7011" w:rsidP="00CF7011">
      <w:r>
        <w:t xml:space="preserve">All things considered, </w:t>
      </w:r>
      <w:r w:rsidR="00F6093B">
        <w:t>both languages have their advantages and disadvantages. The simplicity in its syntax makes Python perfect for beginners, who have never programmed before</w:t>
      </w:r>
      <w:r w:rsidR="00A74039">
        <w:t>, but as a member of the interpreted languages its slower and has more memory usage</w:t>
      </w:r>
      <w:r w:rsidR="00F6093B">
        <w:t>. The variety of tools it po</w:t>
      </w:r>
      <w:r w:rsidR="0058258A">
        <w:t>s</w:t>
      </w:r>
      <w:r w:rsidR="00F6093B">
        <w:t>sess</w:t>
      </w:r>
      <w:r w:rsidR="0058258A">
        <w:t>es</w:t>
      </w:r>
      <w:r w:rsidR="00F6093B">
        <w:t xml:space="preserve">, creates the perfect ecosystem for advanced </w:t>
      </w:r>
      <w:r w:rsidR="008817F2">
        <w:t>programmers</w:t>
      </w:r>
      <w:r w:rsidR="00F6093B">
        <w:t xml:space="preserve"> in the machine learning field. </w:t>
      </w:r>
      <w:r w:rsidR="0058258A">
        <w:t>Python developers’ salaries run between 33 000 - 72 500 euros per year - the amount depends on the programmer</w:t>
      </w:r>
      <w:r w:rsidR="00A74039">
        <w:t>’s</w:t>
      </w:r>
      <w:r w:rsidR="0058258A">
        <w:t xml:space="preserve"> </w:t>
      </w:r>
      <w:r w:rsidR="00A74039">
        <w:t xml:space="preserve">skills and abilities, so the more professional you are - the better. </w:t>
      </w:r>
    </w:p>
    <w:p w14:paraId="41D17DDF" w14:textId="4997A234" w:rsidR="00A74039" w:rsidRPr="00CF7011" w:rsidRDefault="00A74039" w:rsidP="00CF7011">
      <w:r>
        <w:t>C# has a challenging and tricky syntax, but has so much to offer when it comes to libraries and tools for game development. It is faster and economical, when it comes to memory usage. Once learned, it offers so much opportunities to its users. C# developers can earn from 45 000 up to 75 000 euros per year</w:t>
      </w:r>
      <w:r w:rsidR="008817F2">
        <w:t>, as the total depends again on the skills.</w:t>
      </w:r>
    </w:p>
    <w:bookmarkEnd w:id="13"/>
    <w:bookmarkEnd w:id="14"/>
    <w:p w14:paraId="76DD96AC" w14:textId="7CE18273" w:rsidR="00975BB2" w:rsidRDefault="007E093D" w:rsidP="00975BB2">
      <w:pPr>
        <w:ind w:firstLine="0"/>
      </w:pPr>
      <w:r>
        <w:rPr>
          <w:b/>
          <w:bCs/>
        </w:rPr>
        <w:t xml:space="preserve">    </w:t>
      </w:r>
      <w:r w:rsidR="576062CF">
        <w:br w:type="page"/>
      </w:r>
    </w:p>
    <w:p w14:paraId="56D5016D" w14:textId="77777777" w:rsidR="00484AF6" w:rsidRPr="007E093D" w:rsidRDefault="00484AF6" w:rsidP="007E093D">
      <w:pPr>
        <w:ind w:firstLine="0"/>
        <w:rPr>
          <w:b/>
          <w:bCs/>
        </w:rPr>
      </w:pPr>
    </w:p>
    <w:p w14:paraId="2FAA00D5" w14:textId="41CC3D3D" w:rsidR="576062CF" w:rsidRDefault="00F56AEF" w:rsidP="00C91102">
      <w:pPr>
        <w:pStyle w:val="Heading1"/>
      </w:pPr>
      <w:sdt>
        <w:sdtPr>
          <w:id w:val="682713825"/>
          <w:placeholder>
            <w:docPart w:val="7858CBB3F9604C728F634FCE253710FF"/>
          </w:placeholder>
          <w:temporary/>
          <w:showingPlcHdr/>
          <w15:appearance w15:val="hidden"/>
        </w:sdtPr>
        <w:sdtEndPr/>
        <w:sdtContent>
          <w:r w:rsidR="00FA4C9E" w:rsidRPr="576062CF">
            <w:t>References</w:t>
          </w:r>
        </w:sdtContent>
      </w:sdt>
      <w:r w:rsidR="576062CF" w:rsidRPr="576062CF">
        <w:t xml:space="preserve"> </w:t>
      </w:r>
    </w:p>
    <w:p w14:paraId="3055CC09" w14:textId="77777777" w:rsidR="001E5821" w:rsidRPr="001E5821" w:rsidRDefault="001E5821" w:rsidP="001E5821">
      <w:pPr>
        <w:ind w:firstLine="0"/>
        <w:rPr>
          <w:rFonts w:ascii="Times New Roman" w:eastAsia="Times New Roman" w:hAnsi="Times New Roman" w:cs="Times New Roman"/>
          <w:i/>
          <w:iCs/>
          <w:sz w:val="24"/>
          <w:szCs w:val="24"/>
        </w:rPr>
      </w:pPr>
      <w:r w:rsidRPr="001E5821">
        <w:rPr>
          <w:rFonts w:ascii="Times New Roman" w:eastAsia="Times New Roman" w:hAnsi="Times New Roman" w:cs="Times New Roman"/>
          <w:i/>
          <w:iCs/>
          <w:sz w:val="24"/>
          <w:szCs w:val="24"/>
        </w:rPr>
        <w:t>C Sharp (Programming Language). (2024, October 5). Wikipedia. Retrieved October 9, 2024, from https://en.wikipedia.org/wiki/C_Sharp_(programming_language)</w:t>
      </w:r>
    </w:p>
    <w:p w14:paraId="4D499FBB" w14:textId="77777777" w:rsidR="001E5821" w:rsidRPr="001E5821" w:rsidRDefault="001E5821" w:rsidP="001E5821">
      <w:pPr>
        <w:ind w:firstLine="0"/>
        <w:rPr>
          <w:sz w:val="20"/>
          <w:szCs w:val="20"/>
        </w:rPr>
      </w:pPr>
      <w:r w:rsidRPr="001E5821">
        <w:rPr>
          <w:i/>
          <w:iCs/>
          <w:sz w:val="20"/>
          <w:szCs w:val="20"/>
        </w:rPr>
        <w:t>C Sharp (Programming Language)</w:t>
      </w:r>
      <w:r w:rsidRPr="001E5821">
        <w:rPr>
          <w:sz w:val="20"/>
          <w:szCs w:val="20"/>
        </w:rPr>
        <w:t>. (2024, October 5). Wikipedia. Retrieved October 9, 2024, from https://en.wikipedia.org/wiki/C_Sharp_(programming_language)</w:t>
      </w:r>
    </w:p>
    <w:p w14:paraId="328EE23B" w14:textId="77777777" w:rsidR="005C2853" w:rsidRPr="005C2853" w:rsidRDefault="005C2853" w:rsidP="005C2853">
      <w:pPr>
        <w:ind w:firstLine="0"/>
        <w:rPr>
          <w:sz w:val="20"/>
          <w:szCs w:val="20"/>
        </w:rPr>
      </w:pPr>
      <w:proofErr w:type="spellStart"/>
      <w:r w:rsidRPr="005C2853">
        <w:rPr>
          <w:sz w:val="20"/>
          <w:szCs w:val="20"/>
        </w:rPr>
        <w:t>Vailshery</w:t>
      </w:r>
      <w:proofErr w:type="spellEnd"/>
      <w:r w:rsidRPr="005C2853">
        <w:rPr>
          <w:sz w:val="20"/>
          <w:szCs w:val="20"/>
        </w:rPr>
        <w:t xml:space="preserve">, L. S. V. (2024, September 18). </w:t>
      </w:r>
      <w:r w:rsidRPr="005C2853">
        <w:rPr>
          <w:i/>
          <w:iCs/>
          <w:sz w:val="20"/>
          <w:szCs w:val="20"/>
        </w:rPr>
        <w:t>Most used programming languages among developers worldwide as of 2024</w:t>
      </w:r>
      <w:r w:rsidRPr="005C2853">
        <w:rPr>
          <w:sz w:val="20"/>
          <w:szCs w:val="20"/>
        </w:rPr>
        <w:t>. Statista. Retrieved October 9, 2024, from https://www.statista.com/statistics/793628/worldwide-developer-survey-most-used-languages/</w:t>
      </w:r>
    </w:p>
    <w:p w14:paraId="7ABC3A20" w14:textId="77777777" w:rsidR="005C2853" w:rsidRPr="005C2853" w:rsidRDefault="005C2853" w:rsidP="005C2853">
      <w:pPr>
        <w:ind w:firstLine="0"/>
        <w:rPr>
          <w:sz w:val="20"/>
          <w:szCs w:val="20"/>
        </w:rPr>
      </w:pPr>
      <w:r w:rsidRPr="005C2853">
        <w:rPr>
          <w:i/>
          <w:iCs/>
          <w:sz w:val="20"/>
          <w:szCs w:val="20"/>
        </w:rPr>
        <w:t>EP:43 Anders Hejlsberg</w:t>
      </w:r>
      <w:r w:rsidRPr="005C2853">
        <w:rPr>
          <w:sz w:val="20"/>
          <w:szCs w:val="20"/>
        </w:rPr>
        <w:t>. (2023, February 11). The Aarthi and Sriram Show. Retrieved October 9, 2024, from https://www.aarthiandsriram.com/p/our-dream-conversation-anders-hejlsberg</w:t>
      </w:r>
    </w:p>
    <w:p w14:paraId="4E30F0F6" w14:textId="77777777" w:rsidR="005C2853" w:rsidRPr="005C2853" w:rsidRDefault="005C2853" w:rsidP="005C2853">
      <w:pPr>
        <w:ind w:firstLine="0"/>
        <w:rPr>
          <w:sz w:val="20"/>
          <w:szCs w:val="20"/>
        </w:rPr>
      </w:pPr>
      <w:r w:rsidRPr="005C2853">
        <w:rPr>
          <w:sz w:val="20"/>
          <w:szCs w:val="20"/>
        </w:rPr>
        <w:t xml:space="preserve">Ray, P. R. (2023, December 2). </w:t>
      </w:r>
      <w:r w:rsidRPr="005C2853">
        <w:rPr>
          <w:i/>
          <w:iCs/>
          <w:sz w:val="20"/>
          <w:szCs w:val="20"/>
        </w:rPr>
        <w:t>In-Depth comparison between C# and Python</w:t>
      </w:r>
      <w:r w:rsidRPr="005C2853">
        <w:rPr>
          <w:sz w:val="20"/>
          <w:szCs w:val="20"/>
        </w:rPr>
        <w:t xml:space="preserve">. </w:t>
      </w:r>
      <w:proofErr w:type="spellStart"/>
      <w:r w:rsidRPr="005C2853">
        <w:rPr>
          <w:sz w:val="20"/>
          <w:szCs w:val="20"/>
        </w:rPr>
        <w:t>Olibr</w:t>
      </w:r>
      <w:proofErr w:type="spellEnd"/>
      <w:r w:rsidRPr="005C2853">
        <w:rPr>
          <w:sz w:val="20"/>
          <w:szCs w:val="20"/>
        </w:rPr>
        <w:t>. Retrieved October 9, 2024, from https://olibr.com/blog/in-depth-comparison-between-c-and-python/</w:t>
      </w:r>
    </w:p>
    <w:p w14:paraId="707373EF" w14:textId="77777777" w:rsidR="005C2853" w:rsidRPr="005C2853" w:rsidRDefault="005C2853" w:rsidP="005C2853">
      <w:pPr>
        <w:ind w:firstLine="0"/>
        <w:rPr>
          <w:sz w:val="20"/>
          <w:szCs w:val="20"/>
        </w:rPr>
      </w:pPr>
      <w:proofErr w:type="spellStart"/>
      <w:r w:rsidRPr="005C2853">
        <w:rPr>
          <w:sz w:val="20"/>
          <w:szCs w:val="20"/>
        </w:rPr>
        <w:t>Protasiewicz</w:t>
      </w:r>
      <w:proofErr w:type="spellEnd"/>
      <w:r w:rsidRPr="005C2853">
        <w:rPr>
          <w:sz w:val="20"/>
          <w:szCs w:val="20"/>
        </w:rPr>
        <w:t xml:space="preserve">, J. P. (2024, July 29). </w:t>
      </w:r>
      <w:r w:rsidRPr="005C2853">
        <w:rPr>
          <w:i/>
          <w:iCs/>
          <w:sz w:val="20"/>
          <w:szCs w:val="20"/>
        </w:rPr>
        <w:t xml:space="preserve">Python vs. C </w:t>
      </w:r>
      <w:proofErr w:type="gramStart"/>
      <w:r w:rsidRPr="005C2853">
        <w:rPr>
          <w:i/>
          <w:iCs/>
          <w:sz w:val="20"/>
          <w:szCs w:val="20"/>
        </w:rPr>
        <w:t># :</w:t>
      </w:r>
      <w:proofErr w:type="gramEnd"/>
      <w:r w:rsidRPr="005C2853">
        <w:rPr>
          <w:i/>
          <w:iCs/>
          <w:sz w:val="20"/>
          <w:szCs w:val="20"/>
        </w:rPr>
        <w:t xml:space="preserve"> A Comprehensive Guide for 2024</w:t>
      </w:r>
      <w:r w:rsidRPr="005C2853">
        <w:rPr>
          <w:sz w:val="20"/>
          <w:szCs w:val="20"/>
        </w:rPr>
        <w:t xml:space="preserve">. </w:t>
      </w:r>
      <w:proofErr w:type="spellStart"/>
      <w:r w:rsidRPr="005C2853">
        <w:rPr>
          <w:sz w:val="20"/>
          <w:szCs w:val="20"/>
        </w:rPr>
        <w:t>Netguru</w:t>
      </w:r>
      <w:proofErr w:type="spellEnd"/>
      <w:r w:rsidRPr="005C2853">
        <w:rPr>
          <w:sz w:val="20"/>
          <w:szCs w:val="20"/>
        </w:rPr>
        <w:t>. https://www.netguru.com/blog/python-vs-c-sharp</w:t>
      </w:r>
    </w:p>
    <w:p w14:paraId="3D51E396" w14:textId="77777777" w:rsidR="0005532E" w:rsidRPr="0005532E" w:rsidRDefault="0005532E" w:rsidP="0005532E">
      <w:pPr>
        <w:ind w:firstLine="0"/>
        <w:rPr>
          <w:sz w:val="20"/>
          <w:szCs w:val="20"/>
        </w:rPr>
      </w:pPr>
      <w:r w:rsidRPr="0005532E">
        <w:rPr>
          <w:i/>
          <w:iCs/>
          <w:sz w:val="20"/>
          <w:szCs w:val="20"/>
        </w:rPr>
        <w:t>Python Tutorial</w:t>
      </w:r>
      <w:r w:rsidRPr="0005532E">
        <w:rPr>
          <w:sz w:val="20"/>
          <w:szCs w:val="20"/>
        </w:rPr>
        <w:t xml:space="preserve">. (n.d.). </w:t>
      </w:r>
      <w:proofErr w:type="spellStart"/>
      <w:r w:rsidRPr="0005532E">
        <w:rPr>
          <w:sz w:val="20"/>
          <w:szCs w:val="20"/>
        </w:rPr>
        <w:t>Tuorialspoint</w:t>
      </w:r>
      <w:proofErr w:type="spellEnd"/>
      <w:r w:rsidRPr="0005532E">
        <w:rPr>
          <w:sz w:val="20"/>
          <w:szCs w:val="20"/>
        </w:rPr>
        <w:t>. Retrieved October 9, 2024, from https://www.tutorialspoint.com/python/index.htm</w:t>
      </w:r>
    </w:p>
    <w:p w14:paraId="289BA7B8" w14:textId="77777777" w:rsidR="0005532E" w:rsidRPr="0005532E" w:rsidRDefault="0005532E" w:rsidP="0005532E">
      <w:pPr>
        <w:ind w:firstLine="0"/>
        <w:rPr>
          <w:sz w:val="20"/>
          <w:szCs w:val="20"/>
        </w:rPr>
      </w:pPr>
      <w:r w:rsidRPr="0005532E">
        <w:rPr>
          <w:i/>
          <w:iCs/>
          <w:sz w:val="20"/>
          <w:szCs w:val="20"/>
        </w:rPr>
        <w:t>History of Python</w:t>
      </w:r>
      <w:r w:rsidRPr="0005532E">
        <w:rPr>
          <w:sz w:val="20"/>
          <w:szCs w:val="20"/>
        </w:rPr>
        <w:t xml:space="preserve">. (2024, August 12). </w:t>
      </w:r>
      <w:proofErr w:type="spellStart"/>
      <w:r w:rsidRPr="0005532E">
        <w:rPr>
          <w:sz w:val="20"/>
          <w:szCs w:val="20"/>
        </w:rPr>
        <w:t>Geeksforgeeks</w:t>
      </w:r>
      <w:proofErr w:type="spellEnd"/>
      <w:r w:rsidRPr="0005532E">
        <w:rPr>
          <w:sz w:val="20"/>
          <w:szCs w:val="20"/>
        </w:rPr>
        <w:t>. Retrieved October 9, 2024, from https://www.geeksforgeeks.org/history-of-python/</w:t>
      </w:r>
    </w:p>
    <w:p w14:paraId="7B4929B3" w14:textId="77777777" w:rsidR="0005532E" w:rsidRPr="0005532E" w:rsidRDefault="0005532E" w:rsidP="0005532E">
      <w:pPr>
        <w:ind w:firstLine="0"/>
        <w:rPr>
          <w:sz w:val="20"/>
          <w:szCs w:val="20"/>
        </w:rPr>
      </w:pPr>
      <w:proofErr w:type="spellStart"/>
      <w:r w:rsidRPr="0005532E">
        <w:rPr>
          <w:sz w:val="20"/>
          <w:szCs w:val="20"/>
        </w:rPr>
        <w:t>Miczkowski</w:t>
      </w:r>
      <w:proofErr w:type="spellEnd"/>
      <w:r w:rsidRPr="0005532E">
        <w:rPr>
          <w:sz w:val="20"/>
          <w:szCs w:val="20"/>
        </w:rPr>
        <w:t xml:space="preserve">, K. M. (2019, March 13). </w:t>
      </w:r>
      <w:r w:rsidRPr="0005532E">
        <w:rPr>
          <w:i/>
          <w:iCs/>
          <w:sz w:val="20"/>
          <w:szCs w:val="20"/>
        </w:rPr>
        <w:t>Python vs C# - A detailed comparison</w:t>
      </w:r>
      <w:r w:rsidRPr="0005532E">
        <w:rPr>
          <w:sz w:val="20"/>
          <w:szCs w:val="20"/>
        </w:rPr>
        <w:t xml:space="preserve">. </w:t>
      </w:r>
      <w:proofErr w:type="spellStart"/>
      <w:r w:rsidRPr="0005532E">
        <w:rPr>
          <w:sz w:val="20"/>
          <w:szCs w:val="20"/>
        </w:rPr>
        <w:t>Boldare</w:t>
      </w:r>
      <w:proofErr w:type="spellEnd"/>
      <w:r w:rsidRPr="0005532E">
        <w:rPr>
          <w:sz w:val="20"/>
          <w:szCs w:val="20"/>
        </w:rPr>
        <w:t>. Retrieved October 9, 2024, from https://www.boldare.com/blog/python-vs-c-sharp-a-comparison/</w:t>
      </w:r>
    </w:p>
    <w:p w14:paraId="66A78A16" w14:textId="77777777" w:rsidR="0005532E" w:rsidRPr="0005532E" w:rsidRDefault="0005532E" w:rsidP="0005532E">
      <w:pPr>
        <w:ind w:firstLine="0"/>
        <w:rPr>
          <w:sz w:val="20"/>
          <w:szCs w:val="20"/>
        </w:rPr>
      </w:pPr>
      <w:proofErr w:type="spellStart"/>
      <w:r w:rsidRPr="0005532E">
        <w:rPr>
          <w:sz w:val="20"/>
          <w:szCs w:val="20"/>
        </w:rPr>
        <w:t>Karaci</w:t>
      </w:r>
      <w:proofErr w:type="spellEnd"/>
      <w:r w:rsidRPr="0005532E">
        <w:rPr>
          <w:sz w:val="20"/>
          <w:szCs w:val="20"/>
        </w:rPr>
        <w:t xml:space="preserve">, A. K. (2015, January). </w:t>
      </w:r>
      <w:r w:rsidRPr="0005532E">
        <w:rPr>
          <w:i/>
          <w:iCs/>
          <w:sz w:val="20"/>
          <w:szCs w:val="20"/>
        </w:rPr>
        <w:t xml:space="preserve">A Performance Comparison </w:t>
      </w:r>
      <w:proofErr w:type="gramStart"/>
      <w:r w:rsidRPr="0005532E">
        <w:rPr>
          <w:i/>
          <w:iCs/>
          <w:sz w:val="20"/>
          <w:szCs w:val="20"/>
        </w:rPr>
        <w:t>Of</w:t>
      </w:r>
      <w:proofErr w:type="gramEnd"/>
      <w:r w:rsidRPr="0005532E">
        <w:rPr>
          <w:i/>
          <w:iCs/>
          <w:sz w:val="20"/>
          <w:szCs w:val="20"/>
        </w:rPr>
        <w:t xml:space="preserve"> C# 2013, Delphi Xe6, And Python 3.4 Languages</w:t>
      </w:r>
      <w:r w:rsidRPr="0005532E">
        <w:rPr>
          <w:sz w:val="20"/>
          <w:szCs w:val="20"/>
        </w:rPr>
        <w:t>. Samsun University. Retrieved October 9, 2024, from https://www.researchgate.net/publication/319464630_A_Performance_Comparison_Of_C_2013_Delphi_Xe6_And_Python_34_Languages</w:t>
      </w:r>
    </w:p>
    <w:p w14:paraId="11ED6C77" w14:textId="77777777" w:rsidR="002A1CF8" w:rsidRPr="002A1CF8" w:rsidRDefault="002A1CF8" w:rsidP="002A1CF8">
      <w:pPr>
        <w:ind w:firstLine="0"/>
        <w:rPr>
          <w:sz w:val="20"/>
          <w:szCs w:val="20"/>
        </w:rPr>
      </w:pPr>
      <w:r w:rsidRPr="002A1CF8">
        <w:rPr>
          <w:sz w:val="20"/>
          <w:szCs w:val="20"/>
        </w:rPr>
        <w:lastRenderedPageBreak/>
        <w:t xml:space="preserve">Van Rossum, G. R., &amp; Drake, F. D. (2010). </w:t>
      </w:r>
      <w:r w:rsidRPr="002A1CF8">
        <w:rPr>
          <w:i/>
          <w:iCs/>
          <w:sz w:val="20"/>
          <w:szCs w:val="20"/>
        </w:rPr>
        <w:t>Python Tutorial</w:t>
      </w:r>
      <w:r w:rsidRPr="002A1CF8">
        <w:rPr>
          <w:sz w:val="20"/>
          <w:szCs w:val="20"/>
        </w:rPr>
        <w:t>. https://github.com/KSlavova/Fontys-University/blob/36fcdb3c7032361baddced98de53ca0c4d8851d1/Professional%20standard/Week6/tutorial.pdf</w:t>
      </w:r>
    </w:p>
    <w:p w14:paraId="3D591A14" w14:textId="77777777" w:rsidR="00CB594E" w:rsidRPr="00CB594E" w:rsidRDefault="00CB594E" w:rsidP="00CB594E">
      <w:pPr>
        <w:ind w:firstLine="0"/>
        <w:rPr>
          <w:sz w:val="20"/>
          <w:szCs w:val="20"/>
        </w:rPr>
      </w:pPr>
      <w:proofErr w:type="spellStart"/>
      <w:r w:rsidRPr="00CB594E">
        <w:rPr>
          <w:sz w:val="20"/>
          <w:szCs w:val="20"/>
        </w:rPr>
        <w:t>Guervos</w:t>
      </w:r>
      <w:proofErr w:type="spellEnd"/>
      <w:r w:rsidRPr="00CB594E">
        <w:rPr>
          <w:sz w:val="20"/>
          <w:szCs w:val="20"/>
        </w:rPr>
        <w:t xml:space="preserve">, J. J. M. G., Alvarez, I. B. A., Castillo, P. A. C., Romero, G. R., Sanchez, P. G. S., Rivas, V. M. R., Valdez, M. G. V., Aguila, A. H. A., &amp; Roman, M. R. (n.d.). Ranking the Performance of Compiled and Interpreted Languages in Genetic Algorithms. In </w:t>
      </w:r>
      <w:proofErr w:type="spellStart"/>
      <w:r w:rsidRPr="00CB594E">
        <w:rPr>
          <w:i/>
          <w:iCs/>
          <w:sz w:val="20"/>
          <w:szCs w:val="20"/>
        </w:rPr>
        <w:t>Sciterpress</w:t>
      </w:r>
      <w:proofErr w:type="spellEnd"/>
      <w:r w:rsidRPr="00CB594E">
        <w:rPr>
          <w:sz w:val="20"/>
          <w:szCs w:val="20"/>
        </w:rPr>
        <w:t>. Retrieved October 9, 2024, from https://www.scitepress.org/Link.aspx?doi=10.5220/0006048101640170</w:t>
      </w:r>
    </w:p>
    <w:p w14:paraId="78233B17" w14:textId="77777777" w:rsidR="00975BB2" w:rsidRDefault="00975BB2" w:rsidP="00AA73A5">
      <w:pPr>
        <w:ind w:firstLine="0"/>
        <w:rPr>
          <w:sz w:val="20"/>
          <w:szCs w:val="20"/>
        </w:rPr>
      </w:pPr>
    </w:p>
    <w:p w14:paraId="3A5192F1" w14:textId="77777777" w:rsidR="00975BB2" w:rsidRDefault="00975BB2" w:rsidP="00AA73A5">
      <w:pPr>
        <w:ind w:firstLine="0"/>
        <w:rPr>
          <w:sz w:val="20"/>
          <w:szCs w:val="20"/>
        </w:rPr>
      </w:pPr>
    </w:p>
    <w:p w14:paraId="2F5FC248" w14:textId="77777777" w:rsidR="00975BB2" w:rsidRDefault="00975BB2" w:rsidP="00AA73A5">
      <w:pPr>
        <w:ind w:firstLine="0"/>
        <w:rPr>
          <w:sz w:val="20"/>
          <w:szCs w:val="20"/>
        </w:rPr>
      </w:pPr>
    </w:p>
    <w:p w14:paraId="1381FE0F" w14:textId="77777777" w:rsidR="00975BB2" w:rsidRDefault="00975BB2" w:rsidP="00AA73A5">
      <w:pPr>
        <w:ind w:firstLine="0"/>
        <w:rPr>
          <w:sz w:val="20"/>
          <w:szCs w:val="20"/>
        </w:rPr>
      </w:pPr>
    </w:p>
    <w:p w14:paraId="7406A36C" w14:textId="77777777" w:rsidR="00975BB2" w:rsidRDefault="00975BB2" w:rsidP="00AA73A5">
      <w:pPr>
        <w:ind w:firstLine="0"/>
        <w:rPr>
          <w:sz w:val="20"/>
          <w:szCs w:val="20"/>
        </w:rPr>
      </w:pPr>
    </w:p>
    <w:p w14:paraId="62C95044" w14:textId="77777777" w:rsidR="00975BB2" w:rsidRDefault="00975BB2" w:rsidP="00AA73A5">
      <w:pPr>
        <w:ind w:firstLine="0"/>
        <w:rPr>
          <w:sz w:val="20"/>
          <w:szCs w:val="20"/>
        </w:rPr>
      </w:pPr>
    </w:p>
    <w:p w14:paraId="3F94A73A" w14:textId="77777777" w:rsidR="00975BB2" w:rsidRDefault="00975BB2" w:rsidP="00AA73A5">
      <w:pPr>
        <w:ind w:firstLine="0"/>
        <w:rPr>
          <w:sz w:val="20"/>
          <w:szCs w:val="20"/>
        </w:rPr>
      </w:pPr>
    </w:p>
    <w:p w14:paraId="680562E0" w14:textId="77777777" w:rsidR="00975BB2" w:rsidRDefault="00975BB2" w:rsidP="00AA73A5">
      <w:pPr>
        <w:ind w:firstLine="0"/>
        <w:rPr>
          <w:sz w:val="20"/>
          <w:szCs w:val="20"/>
        </w:rPr>
      </w:pPr>
    </w:p>
    <w:p w14:paraId="25E5D86F" w14:textId="77777777" w:rsidR="00975BB2" w:rsidRDefault="00975BB2" w:rsidP="00AA73A5">
      <w:pPr>
        <w:ind w:firstLine="0"/>
        <w:rPr>
          <w:sz w:val="20"/>
          <w:szCs w:val="20"/>
        </w:rPr>
      </w:pPr>
    </w:p>
    <w:p w14:paraId="6CB5BCBB" w14:textId="77777777" w:rsidR="00975BB2" w:rsidRDefault="00975BB2" w:rsidP="00AA73A5">
      <w:pPr>
        <w:ind w:firstLine="0"/>
        <w:rPr>
          <w:sz w:val="20"/>
          <w:szCs w:val="20"/>
        </w:rPr>
      </w:pPr>
    </w:p>
    <w:p w14:paraId="5AD854C5" w14:textId="77777777" w:rsidR="00975BB2" w:rsidRDefault="00975BB2" w:rsidP="00AA73A5">
      <w:pPr>
        <w:ind w:firstLine="0"/>
        <w:rPr>
          <w:sz w:val="20"/>
          <w:szCs w:val="20"/>
        </w:rPr>
      </w:pPr>
    </w:p>
    <w:p w14:paraId="7C056118" w14:textId="77777777" w:rsidR="00975BB2" w:rsidRDefault="00975BB2" w:rsidP="00AA73A5">
      <w:pPr>
        <w:ind w:firstLine="0"/>
        <w:rPr>
          <w:sz w:val="20"/>
          <w:szCs w:val="20"/>
        </w:rPr>
      </w:pPr>
    </w:p>
    <w:p w14:paraId="1C560AA9" w14:textId="77777777" w:rsidR="00975BB2" w:rsidRDefault="00975BB2" w:rsidP="00AA73A5">
      <w:pPr>
        <w:ind w:firstLine="0"/>
        <w:rPr>
          <w:sz w:val="20"/>
          <w:szCs w:val="20"/>
        </w:rPr>
      </w:pPr>
    </w:p>
    <w:p w14:paraId="5C670FEB" w14:textId="77777777" w:rsidR="00975BB2" w:rsidRDefault="00975BB2" w:rsidP="00AA73A5">
      <w:pPr>
        <w:ind w:firstLine="0"/>
        <w:rPr>
          <w:sz w:val="20"/>
          <w:szCs w:val="20"/>
        </w:rPr>
      </w:pPr>
    </w:p>
    <w:p w14:paraId="72FA92AE" w14:textId="77777777" w:rsidR="00975BB2" w:rsidRDefault="00975BB2" w:rsidP="00AA73A5">
      <w:pPr>
        <w:ind w:firstLine="0"/>
        <w:rPr>
          <w:sz w:val="20"/>
          <w:szCs w:val="20"/>
        </w:rPr>
      </w:pPr>
    </w:p>
    <w:p w14:paraId="78AFB15A" w14:textId="77777777" w:rsidR="00975BB2" w:rsidRDefault="00975BB2" w:rsidP="00AA73A5">
      <w:pPr>
        <w:ind w:firstLine="0"/>
        <w:rPr>
          <w:sz w:val="20"/>
          <w:szCs w:val="20"/>
        </w:rPr>
      </w:pPr>
    </w:p>
    <w:p w14:paraId="6A7BDB5D" w14:textId="77777777" w:rsidR="00975BB2" w:rsidRDefault="00975BB2" w:rsidP="00AA73A5">
      <w:pPr>
        <w:ind w:firstLine="0"/>
        <w:rPr>
          <w:sz w:val="20"/>
          <w:szCs w:val="20"/>
        </w:rPr>
      </w:pPr>
    </w:p>
    <w:p w14:paraId="61DCBEAE" w14:textId="77777777" w:rsidR="00975BB2" w:rsidRDefault="00975BB2" w:rsidP="00AA73A5">
      <w:pPr>
        <w:ind w:firstLine="0"/>
        <w:rPr>
          <w:sz w:val="20"/>
          <w:szCs w:val="20"/>
        </w:rPr>
      </w:pPr>
    </w:p>
    <w:p w14:paraId="012FD925" w14:textId="1D901F44" w:rsidR="00AB5F3A" w:rsidRPr="00CB594E" w:rsidRDefault="00AB5F3A" w:rsidP="00CB594E">
      <w:pPr>
        <w:ind w:firstLine="0"/>
      </w:pPr>
      <w:bookmarkStart w:id="15" w:name="_Hlk179234130"/>
    </w:p>
    <w:bookmarkEnd w:id="15"/>
    <w:p w14:paraId="5ED28133" w14:textId="0854458F" w:rsidR="576062CF" w:rsidRPr="00375973" w:rsidRDefault="576062CF" w:rsidP="00375973">
      <w:pPr>
        <w:ind w:firstLine="0"/>
      </w:pPr>
    </w:p>
    <w:sectPr w:rsidR="576062CF" w:rsidRPr="00375973">
      <w:headerReference w:type="default" r:id="rId26"/>
      <w:footerReference w:type="default" r:id="rId27"/>
      <w:headerReference w:type="first" r:id="rId28"/>
      <w:footerReference w:type="firs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72DED" w14:textId="77777777" w:rsidR="00F56AEF" w:rsidRDefault="00F56AEF">
      <w:pPr>
        <w:spacing w:line="240" w:lineRule="auto"/>
      </w:pPr>
      <w:r>
        <w:separator/>
      </w:r>
    </w:p>
  </w:endnote>
  <w:endnote w:type="continuationSeparator" w:id="0">
    <w:p w14:paraId="223BD028" w14:textId="77777777" w:rsidR="00F56AEF" w:rsidRDefault="00F56AEF">
      <w:pPr>
        <w:spacing w:line="240" w:lineRule="auto"/>
      </w:pPr>
      <w:r>
        <w:continuationSeparator/>
      </w:r>
    </w:p>
  </w:endnote>
  <w:endnote w:type="continuationNotice" w:id="1">
    <w:p w14:paraId="73F1D40E" w14:textId="77777777" w:rsidR="00F56AEF" w:rsidRDefault="00F56AE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735E63FF" w14:textId="77777777" w:rsidTr="733B038C">
      <w:tc>
        <w:tcPr>
          <w:tcW w:w="3120" w:type="dxa"/>
        </w:tcPr>
        <w:p w14:paraId="3B8486E8" w14:textId="77777777" w:rsidR="733B038C" w:rsidRDefault="733B038C" w:rsidP="733B038C">
          <w:pPr>
            <w:pStyle w:val="Header"/>
            <w:ind w:left="-115"/>
          </w:pPr>
        </w:p>
      </w:tc>
      <w:tc>
        <w:tcPr>
          <w:tcW w:w="3120" w:type="dxa"/>
        </w:tcPr>
        <w:p w14:paraId="663834F7" w14:textId="77777777" w:rsidR="733B038C" w:rsidRDefault="733B038C" w:rsidP="733B038C">
          <w:pPr>
            <w:pStyle w:val="Header"/>
            <w:jc w:val="center"/>
          </w:pPr>
        </w:p>
      </w:tc>
      <w:tc>
        <w:tcPr>
          <w:tcW w:w="3120" w:type="dxa"/>
        </w:tcPr>
        <w:p w14:paraId="1554DAE6" w14:textId="77777777" w:rsidR="733B038C" w:rsidRDefault="733B038C" w:rsidP="733B038C">
          <w:pPr>
            <w:pStyle w:val="Header"/>
            <w:ind w:right="-115"/>
            <w:jc w:val="right"/>
          </w:pPr>
        </w:p>
      </w:tc>
    </w:tr>
  </w:tbl>
  <w:p w14:paraId="072F218E"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49963966" w14:textId="77777777" w:rsidTr="733B038C">
      <w:tc>
        <w:tcPr>
          <w:tcW w:w="3120" w:type="dxa"/>
        </w:tcPr>
        <w:p w14:paraId="69AF76B7" w14:textId="77777777" w:rsidR="733B038C" w:rsidRDefault="733B038C" w:rsidP="733B038C">
          <w:pPr>
            <w:pStyle w:val="Header"/>
            <w:ind w:left="-115"/>
          </w:pPr>
        </w:p>
      </w:tc>
      <w:tc>
        <w:tcPr>
          <w:tcW w:w="3120" w:type="dxa"/>
        </w:tcPr>
        <w:p w14:paraId="0B6A467E" w14:textId="77777777" w:rsidR="733B038C" w:rsidRDefault="733B038C" w:rsidP="733B038C">
          <w:pPr>
            <w:pStyle w:val="Header"/>
            <w:jc w:val="center"/>
          </w:pPr>
        </w:p>
      </w:tc>
      <w:tc>
        <w:tcPr>
          <w:tcW w:w="3120" w:type="dxa"/>
        </w:tcPr>
        <w:p w14:paraId="071EF47E" w14:textId="77777777" w:rsidR="733B038C" w:rsidRDefault="733B038C" w:rsidP="733B038C">
          <w:pPr>
            <w:pStyle w:val="Header"/>
            <w:ind w:right="-115"/>
            <w:jc w:val="right"/>
          </w:pPr>
        </w:p>
      </w:tc>
    </w:tr>
  </w:tbl>
  <w:p w14:paraId="2324DDAA"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D0999" w14:textId="77777777" w:rsidR="00F56AEF" w:rsidRDefault="00F56AEF">
      <w:pPr>
        <w:spacing w:line="240" w:lineRule="auto"/>
      </w:pPr>
      <w:r>
        <w:separator/>
      </w:r>
    </w:p>
  </w:footnote>
  <w:footnote w:type="continuationSeparator" w:id="0">
    <w:p w14:paraId="1E61E3A2" w14:textId="77777777" w:rsidR="00F56AEF" w:rsidRDefault="00F56AEF">
      <w:pPr>
        <w:spacing w:line="240" w:lineRule="auto"/>
      </w:pPr>
      <w:r>
        <w:continuationSeparator/>
      </w:r>
    </w:p>
  </w:footnote>
  <w:footnote w:type="continuationNotice" w:id="1">
    <w:p w14:paraId="74638F2A" w14:textId="77777777" w:rsidR="00F56AEF" w:rsidRDefault="00F56AE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167C9B6F" w14:textId="77777777" w:rsidTr="008830C9">
      <w:tc>
        <w:tcPr>
          <w:tcW w:w="3120" w:type="dxa"/>
        </w:tcPr>
        <w:p w14:paraId="095DA71F" w14:textId="1DDEB731" w:rsidR="00604652" w:rsidRDefault="00057003" w:rsidP="00604652">
          <w:pPr>
            <w:pStyle w:val="Header"/>
          </w:pPr>
          <w:r>
            <w:t>RESEARCH REPORT</w:t>
          </w:r>
        </w:p>
      </w:tc>
      <w:tc>
        <w:tcPr>
          <w:tcW w:w="3120" w:type="dxa"/>
        </w:tcPr>
        <w:p w14:paraId="68E0F32D" w14:textId="77777777" w:rsidR="00904DBE" w:rsidRDefault="00904DBE" w:rsidP="00904DBE">
          <w:pPr>
            <w:pStyle w:val="Header"/>
            <w:jc w:val="center"/>
          </w:pPr>
        </w:p>
      </w:tc>
      <w:tc>
        <w:tcPr>
          <w:tcW w:w="3120" w:type="dxa"/>
        </w:tcPr>
        <w:p w14:paraId="18DDF7EA"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4563B97B"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0DF343C4" w14:textId="77777777" w:rsidTr="00FD478C">
      <w:tc>
        <w:tcPr>
          <w:tcW w:w="3120" w:type="dxa"/>
        </w:tcPr>
        <w:p w14:paraId="10074F7D" w14:textId="5D156C44" w:rsidR="733B038C" w:rsidRPr="00FD478C" w:rsidRDefault="006E593D" w:rsidP="00FD478C">
          <w:pPr>
            <w:pStyle w:val="Header"/>
          </w:pPr>
          <w:r>
            <w:t>RESEARCH REPORT</w:t>
          </w:r>
        </w:p>
      </w:tc>
      <w:tc>
        <w:tcPr>
          <w:tcW w:w="3120" w:type="dxa"/>
        </w:tcPr>
        <w:p w14:paraId="03812171" w14:textId="77777777" w:rsidR="733B038C" w:rsidRDefault="733B038C" w:rsidP="733B038C">
          <w:pPr>
            <w:pStyle w:val="Header"/>
            <w:jc w:val="center"/>
          </w:pPr>
        </w:p>
      </w:tc>
      <w:tc>
        <w:tcPr>
          <w:tcW w:w="3120" w:type="dxa"/>
        </w:tcPr>
        <w:p w14:paraId="0BEC93EB" w14:textId="77777777" w:rsidR="733B038C" w:rsidRDefault="733B038C" w:rsidP="733B038C">
          <w:pPr>
            <w:pStyle w:val="Header"/>
            <w:ind w:right="-115"/>
            <w:jc w:val="right"/>
          </w:pPr>
        </w:p>
      </w:tc>
    </w:tr>
  </w:tbl>
  <w:p w14:paraId="487B5BD1"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3F6586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DB0DC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1CE1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C2686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5B653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D3253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8A2169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7E6CB3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902D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549D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715685"/>
    <w:multiLevelType w:val="hybridMultilevel"/>
    <w:tmpl w:val="719CE768"/>
    <w:lvl w:ilvl="0" w:tplc="47225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93D"/>
    <w:rsid w:val="00032A7C"/>
    <w:rsid w:val="00034961"/>
    <w:rsid w:val="0005121A"/>
    <w:rsid w:val="0005532E"/>
    <w:rsid w:val="00057003"/>
    <w:rsid w:val="00077962"/>
    <w:rsid w:val="00090296"/>
    <w:rsid w:val="000974C2"/>
    <w:rsid w:val="001501B4"/>
    <w:rsid w:val="00166B64"/>
    <w:rsid w:val="001A4776"/>
    <w:rsid w:val="001D4C59"/>
    <w:rsid w:val="001D71A3"/>
    <w:rsid w:val="001E5821"/>
    <w:rsid w:val="002A1CF8"/>
    <w:rsid w:val="002A56CC"/>
    <w:rsid w:val="002B3A41"/>
    <w:rsid w:val="002C3BE4"/>
    <w:rsid w:val="002D2000"/>
    <w:rsid w:val="002F7E04"/>
    <w:rsid w:val="00336C66"/>
    <w:rsid w:val="00343F4E"/>
    <w:rsid w:val="003461E8"/>
    <w:rsid w:val="00362D9C"/>
    <w:rsid w:val="00371BD9"/>
    <w:rsid w:val="003735EC"/>
    <w:rsid w:val="00375973"/>
    <w:rsid w:val="003803DA"/>
    <w:rsid w:val="003E48F1"/>
    <w:rsid w:val="00416BB0"/>
    <w:rsid w:val="0042207D"/>
    <w:rsid w:val="00447507"/>
    <w:rsid w:val="00476CCD"/>
    <w:rsid w:val="00484AF6"/>
    <w:rsid w:val="004A693A"/>
    <w:rsid w:val="004B3AE9"/>
    <w:rsid w:val="004C4DAE"/>
    <w:rsid w:val="004C683E"/>
    <w:rsid w:val="00500997"/>
    <w:rsid w:val="00530EF3"/>
    <w:rsid w:val="005331A4"/>
    <w:rsid w:val="0058258A"/>
    <w:rsid w:val="005936DA"/>
    <w:rsid w:val="005C2853"/>
    <w:rsid w:val="005D618A"/>
    <w:rsid w:val="005F12E0"/>
    <w:rsid w:val="00604652"/>
    <w:rsid w:val="006A061F"/>
    <w:rsid w:val="006B25EC"/>
    <w:rsid w:val="006C101C"/>
    <w:rsid w:val="006E593D"/>
    <w:rsid w:val="006F3376"/>
    <w:rsid w:val="006F4709"/>
    <w:rsid w:val="00702B81"/>
    <w:rsid w:val="00727711"/>
    <w:rsid w:val="00732DDB"/>
    <w:rsid w:val="0074264E"/>
    <w:rsid w:val="00791300"/>
    <w:rsid w:val="007961B1"/>
    <w:rsid w:val="00796468"/>
    <w:rsid w:val="007A7862"/>
    <w:rsid w:val="007B0AE4"/>
    <w:rsid w:val="007D4A2B"/>
    <w:rsid w:val="007E093D"/>
    <w:rsid w:val="007E2D6A"/>
    <w:rsid w:val="00806C37"/>
    <w:rsid w:val="008078FA"/>
    <w:rsid w:val="00823731"/>
    <w:rsid w:val="008655A2"/>
    <w:rsid w:val="0087042E"/>
    <w:rsid w:val="008817F2"/>
    <w:rsid w:val="008E61C0"/>
    <w:rsid w:val="00904DBE"/>
    <w:rsid w:val="009602D2"/>
    <w:rsid w:val="00975BB2"/>
    <w:rsid w:val="009A19A3"/>
    <w:rsid w:val="009F4E1B"/>
    <w:rsid w:val="009F7C7B"/>
    <w:rsid w:val="00A62FA9"/>
    <w:rsid w:val="00A64EA1"/>
    <w:rsid w:val="00A74039"/>
    <w:rsid w:val="00A75901"/>
    <w:rsid w:val="00AA1DC1"/>
    <w:rsid w:val="00AA73A5"/>
    <w:rsid w:val="00AB2E12"/>
    <w:rsid w:val="00AB5F3A"/>
    <w:rsid w:val="00AD5F78"/>
    <w:rsid w:val="00B17E54"/>
    <w:rsid w:val="00B34BA9"/>
    <w:rsid w:val="00B5233A"/>
    <w:rsid w:val="00BA6612"/>
    <w:rsid w:val="00BA6811"/>
    <w:rsid w:val="00C26C30"/>
    <w:rsid w:val="00C6435D"/>
    <w:rsid w:val="00C646BB"/>
    <w:rsid w:val="00C75CAA"/>
    <w:rsid w:val="00C91102"/>
    <w:rsid w:val="00CA1E31"/>
    <w:rsid w:val="00CB594E"/>
    <w:rsid w:val="00CD243B"/>
    <w:rsid w:val="00CD7F50"/>
    <w:rsid w:val="00CE2BF8"/>
    <w:rsid w:val="00CF521F"/>
    <w:rsid w:val="00CF7011"/>
    <w:rsid w:val="00CF7645"/>
    <w:rsid w:val="00D0010A"/>
    <w:rsid w:val="00D46315"/>
    <w:rsid w:val="00D737DC"/>
    <w:rsid w:val="00DA395D"/>
    <w:rsid w:val="00DB4E8A"/>
    <w:rsid w:val="00DF1ADF"/>
    <w:rsid w:val="00DF3215"/>
    <w:rsid w:val="00E044A1"/>
    <w:rsid w:val="00E078FD"/>
    <w:rsid w:val="00E11FF9"/>
    <w:rsid w:val="00E23707"/>
    <w:rsid w:val="00E56FDC"/>
    <w:rsid w:val="00E879E7"/>
    <w:rsid w:val="00ED0637"/>
    <w:rsid w:val="00F22C3F"/>
    <w:rsid w:val="00F43ACD"/>
    <w:rsid w:val="00F55B19"/>
    <w:rsid w:val="00F56AEF"/>
    <w:rsid w:val="00F6093B"/>
    <w:rsid w:val="00F941E8"/>
    <w:rsid w:val="00FA2F09"/>
    <w:rsid w:val="00FA4C9E"/>
    <w:rsid w:val="00FA4CC8"/>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67B1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E12"/>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E593D"/>
    <w:pPr>
      <w:ind w:left="720"/>
      <w:contextualSpacing/>
    </w:pPr>
  </w:style>
  <w:style w:type="character" w:styleId="UnresolvedMention">
    <w:name w:val="Unresolved Mention"/>
    <w:basedOn w:val="DefaultParagraphFont"/>
    <w:uiPriority w:val="99"/>
    <w:semiHidden/>
    <w:unhideWhenUsed/>
    <w:rsid w:val="00ED0637"/>
    <w:rPr>
      <w:color w:val="605E5C"/>
      <w:shd w:val="clear" w:color="auto" w:fill="E1DFDD"/>
    </w:rPr>
  </w:style>
  <w:style w:type="character" w:styleId="FollowedHyperlink">
    <w:name w:val="FollowedHyperlink"/>
    <w:basedOn w:val="DefaultParagraphFont"/>
    <w:uiPriority w:val="99"/>
    <w:semiHidden/>
    <w:unhideWhenUsed/>
    <w:rsid w:val="003803DA"/>
    <w:rPr>
      <w:color w:val="954F72" w:themeColor="followedHyperlink"/>
      <w:u w:val="single"/>
    </w:rPr>
  </w:style>
  <w:style w:type="paragraph" w:styleId="TOCHeading">
    <w:name w:val="TOC Heading"/>
    <w:basedOn w:val="Heading1"/>
    <w:next w:val="Normal"/>
    <w:uiPriority w:val="39"/>
    <w:unhideWhenUsed/>
    <w:qFormat/>
    <w:rsid w:val="00CD243B"/>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CD243B"/>
    <w:pPr>
      <w:spacing w:after="100"/>
    </w:pPr>
  </w:style>
  <w:style w:type="paragraph" w:styleId="TOC2">
    <w:name w:val="toc 2"/>
    <w:basedOn w:val="Normal"/>
    <w:next w:val="Normal"/>
    <w:autoRedefine/>
    <w:uiPriority w:val="39"/>
    <w:unhideWhenUsed/>
    <w:rsid w:val="00CD243B"/>
    <w:pPr>
      <w:spacing w:after="100"/>
      <w:ind w:left="220"/>
    </w:pPr>
  </w:style>
  <w:style w:type="paragraph" w:styleId="TOC3">
    <w:name w:val="toc 3"/>
    <w:basedOn w:val="Normal"/>
    <w:next w:val="Normal"/>
    <w:autoRedefine/>
    <w:uiPriority w:val="39"/>
    <w:unhideWhenUsed/>
    <w:rsid w:val="00CD243B"/>
    <w:pPr>
      <w:spacing w:after="100"/>
      <w:ind w:left="440"/>
    </w:pPr>
  </w:style>
  <w:style w:type="paragraph" w:styleId="FootnoteText">
    <w:name w:val="footnote text"/>
    <w:basedOn w:val="Normal"/>
    <w:link w:val="FootnoteTextChar"/>
    <w:uiPriority w:val="99"/>
    <w:unhideWhenUsed/>
    <w:rsid w:val="00C91102"/>
    <w:pPr>
      <w:spacing w:line="240" w:lineRule="auto"/>
    </w:pPr>
    <w:rPr>
      <w:sz w:val="20"/>
      <w:szCs w:val="20"/>
    </w:rPr>
  </w:style>
  <w:style w:type="character" w:customStyle="1" w:styleId="FootnoteTextChar">
    <w:name w:val="Footnote Text Char"/>
    <w:basedOn w:val="DefaultParagraphFont"/>
    <w:link w:val="FootnoteText"/>
    <w:uiPriority w:val="99"/>
    <w:rsid w:val="00C91102"/>
    <w:rPr>
      <w:sz w:val="20"/>
      <w:szCs w:val="20"/>
    </w:rPr>
  </w:style>
  <w:style w:type="character" w:styleId="FootnoteReference">
    <w:name w:val="footnote reference"/>
    <w:basedOn w:val="DefaultParagraphFont"/>
    <w:uiPriority w:val="99"/>
    <w:unhideWhenUsed/>
    <w:rsid w:val="00C91102"/>
    <w:rPr>
      <w:vertAlign w:val="superscript"/>
    </w:rPr>
  </w:style>
  <w:style w:type="paragraph" w:styleId="NormalWeb">
    <w:name w:val="Normal (Web)"/>
    <w:basedOn w:val="Normal"/>
    <w:uiPriority w:val="99"/>
    <w:semiHidden/>
    <w:unhideWhenUsed/>
    <w:rsid w:val="007961B1"/>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customStyle="1" w:styleId="url">
    <w:name w:val="url"/>
    <w:basedOn w:val="DefaultParagraphFont"/>
    <w:rsid w:val="00796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83869">
      <w:bodyDiv w:val="1"/>
      <w:marLeft w:val="0"/>
      <w:marRight w:val="0"/>
      <w:marTop w:val="0"/>
      <w:marBottom w:val="0"/>
      <w:divBdr>
        <w:top w:val="none" w:sz="0" w:space="0" w:color="auto"/>
        <w:left w:val="none" w:sz="0" w:space="0" w:color="auto"/>
        <w:bottom w:val="none" w:sz="0" w:space="0" w:color="auto"/>
        <w:right w:val="none" w:sz="0" w:space="0" w:color="auto"/>
      </w:divBdr>
    </w:div>
    <w:div w:id="69080624">
      <w:bodyDiv w:val="1"/>
      <w:marLeft w:val="0"/>
      <w:marRight w:val="0"/>
      <w:marTop w:val="0"/>
      <w:marBottom w:val="0"/>
      <w:divBdr>
        <w:top w:val="none" w:sz="0" w:space="0" w:color="auto"/>
        <w:left w:val="none" w:sz="0" w:space="0" w:color="auto"/>
        <w:bottom w:val="none" w:sz="0" w:space="0" w:color="auto"/>
        <w:right w:val="none" w:sz="0" w:space="0" w:color="auto"/>
      </w:divBdr>
      <w:divsChild>
        <w:div w:id="1526016493">
          <w:marLeft w:val="-720"/>
          <w:marRight w:val="0"/>
          <w:marTop w:val="0"/>
          <w:marBottom w:val="0"/>
          <w:divBdr>
            <w:top w:val="none" w:sz="0" w:space="0" w:color="auto"/>
            <w:left w:val="none" w:sz="0" w:space="0" w:color="auto"/>
            <w:bottom w:val="none" w:sz="0" w:space="0" w:color="auto"/>
            <w:right w:val="none" w:sz="0" w:space="0" w:color="auto"/>
          </w:divBdr>
        </w:div>
      </w:divsChild>
    </w:div>
    <w:div w:id="99840348">
      <w:bodyDiv w:val="1"/>
      <w:marLeft w:val="0"/>
      <w:marRight w:val="0"/>
      <w:marTop w:val="0"/>
      <w:marBottom w:val="0"/>
      <w:divBdr>
        <w:top w:val="none" w:sz="0" w:space="0" w:color="auto"/>
        <w:left w:val="none" w:sz="0" w:space="0" w:color="auto"/>
        <w:bottom w:val="none" w:sz="0" w:space="0" w:color="auto"/>
        <w:right w:val="none" w:sz="0" w:space="0" w:color="auto"/>
      </w:divBdr>
      <w:divsChild>
        <w:div w:id="357202379">
          <w:marLeft w:val="-720"/>
          <w:marRight w:val="0"/>
          <w:marTop w:val="0"/>
          <w:marBottom w:val="0"/>
          <w:divBdr>
            <w:top w:val="none" w:sz="0" w:space="0" w:color="auto"/>
            <w:left w:val="none" w:sz="0" w:space="0" w:color="auto"/>
            <w:bottom w:val="none" w:sz="0" w:space="0" w:color="auto"/>
            <w:right w:val="none" w:sz="0" w:space="0" w:color="auto"/>
          </w:divBdr>
        </w:div>
      </w:divsChild>
    </w:div>
    <w:div w:id="211305939">
      <w:bodyDiv w:val="1"/>
      <w:marLeft w:val="0"/>
      <w:marRight w:val="0"/>
      <w:marTop w:val="0"/>
      <w:marBottom w:val="0"/>
      <w:divBdr>
        <w:top w:val="none" w:sz="0" w:space="0" w:color="auto"/>
        <w:left w:val="none" w:sz="0" w:space="0" w:color="auto"/>
        <w:bottom w:val="none" w:sz="0" w:space="0" w:color="auto"/>
        <w:right w:val="none" w:sz="0" w:space="0" w:color="auto"/>
      </w:divBdr>
      <w:divsChild>
        <w:div w:id="1138494532">
          <w:marLeft w:val="-720"/>
          <w:marRight w:val="0"/>
          <w:marTop w:val="0"/>
          <w:marBottom w:val="0"/>
          <w:divBdr>
            <w:top w:val="none" w:sz="0" w:space="0" w:color="auto"/>
            <w:left w:val="none" w:sz="0" w:space="0" w:color="auto"/>
            <w:bottom w:val="none" w:sz="0" w:space="0" w:color="auto"/>
            <w:right w:val="none" w:sz="0" w:space="0" w:color="auto"/>
          </w:divBdr>
        </w:div>
      </w:divsChild>
    </w:div>
    <w:div w:id="333842717">
      <w:bodyDiv w:val="1"/>
      <w:marLeft w:val="0"/>
      <w:marRight w:val="0"/>
      <w:marTop w:val="0"/>
      <w:marBottom w:val="0"/>
      <w:divBdr>
        <w:top w:val="none" w:sz="0" w:space="0" w:color="auto"/>
        <w:left w:val="none" w:sz="0" w:space="0" w:color="auto"/>
        <w:bottom w:val="none" w:sz="0" w:space="0" w:color="auto"/>
        <w:right w:val="none" w:sz="0" w:space="0" w:color="auto"/>
      </w:divBdr>
      <w:divsChild>
        <w:div w:id="751245788">
          <w:marLeft w:val="-720"/>
          <w:marRight w:val="0"/>
          <w:marTop w:val="0"/>
          <w:marBottom w:val="0"/>
          <w:divBdr>
            <w:top w:val="none" w:sz="0" w:space="0" w:color="auto"/>
            <w:left w:val="none" w:sz="0" w:space="0" w:color="auto"/>
            <w:bottom w:val="none" w:sz="0" w:space="0" w:color="auto"/>
            <w:right w:val="none" w:sz="0" w:space="0" w:color="auto"/>
          </w:divBdr>
        </w:div>
      </w:divsChild>
    </w:div>
    <w:div w:id="644819720">
      <w:bodyDiv w:val="1"/>
      <w:marLeft w:val="0"/>
      <w:marRight w:val="0"/>
      <w:marTop w:val="0"/>
      <w:marBottom w:val="0"/>
      <w:divBdr>
        <w:top w:val="none" w:sz="0" w:space="0" w:color="auto"/>
        <w:left w:val="none" w:sz="0" w:space="0" w:color="auto"/>
        <w:bottom w:val="none" w:sz="0" w:space="0" w:color="auto"/>
        <w:right w:val="none" w:sz="0" w:space="0" w:color="auto"/>
      </w:divBdr>
      <w:divsChild>
        <w:div w:id="126508943">
          <w:marLeft w:val="-720"/>
          <w:marRight w:val="0"/>
          <w:marTop w:val="0"/>
          <w:marBottom w:val="0"/>
          <w:divBdr>
            <w:top w:val="none" w:sz="0" w:space="0" w:color="auto"/>
            <w:left w:val="none" w:sz="0" w:space="0" w:color="auto"/>
            <w:bottom w:val="none" w:sz="0" w:space="0" w:color="auto"/>
            <w:right w:val="none" w:sz="0" w:space="0" w:color="auto"/>
          </w:divBdr>
        </w:div>
      </w:divsChild>
    </w:div>
    <w:div w:id="644941437">
      <w:bodyDiv w:val="1"/>
      <w:marLeft w:val="0"/>
      <w:marRight w:val="0"/>
      <w:marTop w:val="0"/>
      <w:marBottom w:val="0"/>
      <w:divBdr>
        <w:top w:val="none" w:sz="0" w:space="0" w:color="auto"/>
        <w:left w:val="none" w:sz="0" w:space="0" w:color="auto"/>
        <w:bottom w:val="none" w:sz="0" w:space="0" w:color="auto"/>
        <w:right w:val="none" w:sz="0" w:space="0" w:color="auto"/>
      </w:divBdr>
      <w:divsChild>
        <w:div w:id="2102943261">
          <w:marLeft w:val="-720"/>
          <w:marRight w:val="0"/>
          <w:marTop w:val="0"/>
          <w:marBottom w:val="0"/>
          <w:divBdr>
            <w:top w:val="none" w:sz="0" w:space="0" w:color="auto"/>
            <w:left w:val="none" w:sz="0" w:space="0" w:color="auto"/>
            <w:bottom w:val="none" w:sz="0" w:space="0" w:color="auto"/>
            <w:right w:val="none" w:sz="0" w:space="0" w:color="auto"/>
          </w:divBdr>
        </w:div>
      </w:divsChild>
    </w:div>
    <w:div w:id="726491596">
      <w:bodyDiv w:val="1"/>
      <w:marLeft w:val="0"/>
      <w:marRight w:val="0"/>
      <w:marTop w:val="0"/>
      <w:marBottom w:val="0"/>
      <w:divBdr>
        <w:top w:val="none" w:sz="0" w:space="0" w:color="auto"/>
        <w:left w:val="none" w:sz="0" w:space="0" w:color="auto"/>
        <w:bottom w:val="none" w:sz="0" w:space="0" w:color="auto"/>
        <w:right w:val="none" w:sz="0" w:space="0" w:color="auto"/>
      </w:divBdr>
      <w:divsChild>
        <w:div w:id="591477892">
          <w:marLeft w:val="-720"/>
          <w:marRight w:val="0"/>
          <w:marTop w:val="0"/>
          <w:marBottom w:val="0"/>
          <w:divBdr>
            <w:top w:val="none" w:sz="0" w:space="0" w:color="auto"/>
            <w:left w:val="none" w:sz="0" w:space="0" w:color="auto"/>
            <w:bottom w:val="none" w:sz="0" w:space="0" w:color="auto"/>
            <w:right w:val="none" w:sz="0" w:space="0" w:color="auto"/>
          </w:divBdr>
        </w:div>
      </w:divsChild>
    </w:div>
    <w:div w:id="972128115">
      <w:bodyDiv w:val="1"/>
      <w:marLeft w:val="0"/>
      <w:marRight w:val="0"/>
      <w:marTop w:val="0"/>
      <w:marBottom w:val="0"/>
      <w:divBdr>
        <w:top w:val="none" w:sz="0" w:space="0" w:color="auto"/>
        <w:left w:val="none" w:sz="0" w:space="0" w:color="auto"/>
        <w:bottom w:val="none" w:sz="0" w:space="0" w:color="auto"/>
        <w:right w:val="none" w:sz="0" w:space="0" w:color="auto"/>
      </w:divBdr>
      <w:divsChild>
        <w:div w:id="152181406">
          <w:marLeft w:val="-720"/>
          <w:marRight w:val="0"/>
          <w:marTop w:val="0"/>
          <w:marBottom w:val="0"/>
          <w:divBdr>
            <w:top w:val="none" w:sz="0" w:space="0" w:color="auto"/>
            <w:left w:val="none" w:sz="0" w:space="0" w:color="auto"/>
            <w:bottom w:val="none" w:sz="0" w:space="0" w:color="auto"/>
            <w:right w:val="none" w:sz="0" w:space="0" w:color="auto"/>
          </w:divBdr>
        </w:div>
      </w:divsChild>
    </w:div>
    <w:div w:id="1074932501">
      <w:bodyDiv w:val="1"/>
      <w:marLeft w:val="0"/>
      <w:marRight w:val="0"/>
      <w:marTop w:val="0"/>
      <w:marBottom w:val="0"/>
      <w:divBdr>
        <w:top w:val="none" w:sz="0" w:space="0" w:color="auto"/>
        <w:left w:val="none" w:sz="0" w:space="0" w:color="auto"/>
        <w:bottom w:val="none" w:sz="0" w:space="0" w:color="auto"/>
        <w:right w:val="none" w:sz="0" w:space="0" w:color="auto"/>
      </w:divBdr>
      <w:divsChild>
        <w:div w:id="2131823335">
          <w:marLeft w:val="-720"/>
          <w:marRight w:val="0"/>
          <w:marTop w:val="0"/>
          <w:marBottom w:val="0"/>
          <w:divBdr>
            <w:top w:val="none" w:sz="0" w:space="0" w:color="auto"/>
            <w:left w:val="none" w:sz="0" w:space="0" w:color="auto"/>
            <w:bottom w:val="none" w:sz="0" w:space="0" w:color="auto"/>
            <w:right w:val="none" w:sz="0" w:space="0" w:color="auto"/>
          </w:divBdr>
        </w:div>
      </w:divsChild>
    </w:div>
    <w:div w:id="1078939167">
      <w:bodyDiv w:val="1"/>
      <w:marLeft w:val="0"/>
      <w:marRight w:val="0"/>
      <w:marTop w:val="0"/>
      <w:marBottom w:val="0"/>
      <w:divBdr>
        <w:top w:val="none" w:sz="0" w:space="0" w:color="auto"/>
        <w:left w:val="none" w:sz="0" w:space="0" w:color="auto"/>
        <w:bottom w:val="none" w:sz="0" w:space="0" w:color="auto"/>
        <w:right w:val="none" w:sz="0" w:space="0" w:color="auto"/>
      </w:divBdr>
      <w:divsChild>
        <w:div w:id="98839623">
          <w:marLeft w:val="-720"/>
          <w:marRight w:val="0"/>
          <w:marTop w:val="0"/>
          <w:marBottom w:val="0"/>
          <w:divBdr>
            <w:top w:val="none" w:sz="0" w:space="0" w:color="auto"/>
            <w:left w:val="none" w:sz="0" w:space="0" w:color="auto"/>
            <w:bottom w:val="none" w:sz="0" w:space="0" w:color="auto"/>
            <w:right w:val="none" w:sz="0" w:space="0" w:color="auto"/>
          </w:divBdr>
        </w:div>
      </w:divsChild>
    </w:div>
    <w:div w:id="1335449528">
      <w:bodyDiv w:val="1"/>
      <w:marLeft w:val="0"/>
      <w:marRight w:val="0"/>
      <w:marTop w:val="0"/>
      <w:marBottom w:val="0"/>
      <w:divBdr>
        <w:top w:val="none" w:sz="0" w:space="0" w:color="auto"/>
        <w:left w:val="none" w:sz="0" w:space="0" w:color="auto"/>
        <w:bottom w:val="none" w:sz="0" w:space="0" w:color="auto"/>
        <w:right w:val="none" w:sz="0" w:space="0" w:color="auto"/>
      </w:divBdr>
      <w:divsChild>
        <w:div w:id="1263879432">
          <w:marLeft w:val="-720"/>
          <w:marRight w:val="0"/>
          <w:marTop w:val="0"/>
          <w:marBottom w:val="0"/>
          <w:divBdr>
            <w:top w:val="none" w:sz="0" w:space="0" w:color="auto"/>
            <w:left w:val="none" w:sz="0" w:space="0" w:color="auto"/>
            <w:bottom w:val="none" w:sz="0" w:space="0" w:color="auto"/>
            <w:right w:val="none" w:sz="0" w:space="0" w:color="auto"/>
          </w:divBdr>
        </w:div>
      </w:divsChild>
    </w:div>
    <w:div w:id="1454668729">
      <w:bodyDiv w:val="1"/>
      <w:marLeft w:val="0"/>
      <w:marRight w:val="0"/>
      <w:marTop w:val="0"/>
      <w:marBottom w:val="0"/>
      <w:divBdr>
        <w:top w:val="none" w:sz="0" w:space="0" w:color="auto"/>
        <w:left w:val="none" w:sz="0" w:space="0" w:color="auto"/>
        <w:bottom w:val="none" w:sz="0" w:space="0" w:color="auto"/>
        <w:right w:val="none" w:sz="0" w:space="0" w:color="auto"/>
      </w:divBdr>
      <w:divsChild>
        <w:div w:id="789520669">
          <w:marLeft w:val="-720"/>
          <w:marRight w:val="0"/>
          <w:marTop w:val="0"/>
          <w:marBottom w:val="0"/>
          <w:divBdr>
            <w:top w:val="none" w:sz="0" w:space="0" w:color="auto"/>
            <w:left w:val="none" w:sz="0" w:space="0" w:color="auto"/>
            <w:bottom w:val="none" w:sz="0" w:space="0" w:color="auto"/>
            <w:right w:val="none" w:sz="0" w:space="0" w:color="auto"/>
          </w:divBdr>
        </w:div>
      </w:divsChild>
    </w:div>
    <w:div w:id="1530289783">
      <w:bodyDiv w:val="1"/>
      <w:marLeft w:val="0"/>
      <w:marRight w:val="0"/>
      <w:marTop w:val="0"/>
      <w:marBottom w:val="0"/>
      <w:divBdr>
        <w:top w:val="none" w:sz="0" w:space="0" w:color="auto"/>
        <w:left w:val="none" w:sz="0" w:space="0" w:color="auto"/>
        <w:bottom w:val="none" w:sz="0" w:space="0" w:color="auto"/>
        <w:right w:val="none" w:sz="0" w:space="0" w:color="auto"/>
      </w:divBdr>
      <w:divsChild>
        <w:div w:id="947197876">
          <w:marLeft w:val="-720"/>
          <w:marRight w:val="0"/>
          <w:marTop w:val="0"/>
          <w:marBottom w:val="0"/>
          <w:divBdr>
            <w:top w:val="none" w:sz="0" w:space="0" w:color="auto"/>
            <w:left w:val="none" w:sz="0" w:space="0" w:color="auto"/>
            <w:bottom w:val="none" w:sz="0" w:space="0" w:color="auto"/>
            <w:right w:val="none" w:sz="0" w:space="0" w:color="auto"/>
          </w:divBdr>
        </w:div>
      </w:divsChild>
    </w:div>
    <w:div w:id="1640459538">
      <w:bodyDiv w:val="1"/>
      <w:marLeft w:val="0"/>
      <w:marRight w:val="0"/>
      <w:marTop w:val="0"/>
      <w:marBottom w:val="0"/>
      <w:divBdr>
        <w:top w:val="none" w:sz="0" w:space="0" w:color="auto"/>
        <w:left w:val="none" w:sz="0" w:space="0" w:color="auto"/>
        <w:bottom w:val="none" w:sz="0" w:space="0" w:color="auto"/>
        <w:right w:val="none" w:sz="0" w:space="0" w:color="auto"/>
      </w:divBdr>
      <w:divsChild>
        <w:div w:id="1368333857">
          <w:marLeft w:val="-720"/>
          <w:marRight w:val="0"/>
          <w:marTop w:val="0"/>
          <w:marBottom w:val="0"/>
          <w:divBdr>
            <w:top w:val="none" w:sz="0" w:space="0" w:color="auto"/>
            <w:left w:val="none" w:sz="0" w:space="0" w:color="auto"/>
            <w:bottom w:val="none" w:sz="0" w:space="0" w:color="auto"/>
            <w:right w:val="none" w:sz="0" w:space="0" w:color="auto"/>
          </w:divBdr>
        </w:div>
      </w:divsChild>
    </w:div>
    <w:div w:id="1670715489">
      <w:bodyDiv w:val="1"/>
      <w:marLeft w:val="0"/>
      <w:marRight w:val="0"/>
      <w:marTop w:val="0"/>
      <w:marBottom w:val="0"/>
      <w:divBdr>
        <w:top w:val="none" w:sz="0" w:space="0" w:color="auto"/>
        <w:left w:val="none" w:sz="0" w:space="0" w:color="auto"/>
        <w:bottom w:val="none" w:sz="0" w:space="0" w:color="auto"/>
        <w:right w:val="none" w:sz="0" w:space="0" w:color="auto"/>
      </w:divBdr>
      <w:divsChild>
        <w:div w:id="1259603627">
          <w:marLeft w:val="-720"/>
          <w:marRight w:val="0"/>
          <w:marTop w:val="0"/>
          <w:marBottom w:val="0"/>
          <w:divBdr>
            <w:top w:val="none" w:sz="0" w:space="0" w:color="auto"/>
            <w:left w:val="none" w:sz="0" w:space="0" w:color="auto"/>
            <w:bottom w:val="none" w:sz="0" w:space="0" w:color="auto"/>
            <w:right w:val="none" w:sz="0" w:space="0" w:color="auto"/>
          </w:divBdr>
        </w:div>
      </w:divsChild>
    </w:div>
    <w:div w:id="1825004151">
      <w:bodyDiv w:val="1"/>
      <w:marLeft w:val="0"/>
      <w:marRight w:val="0"/>
      <w:marTop w:val="0"/>
      <w:marBottom w:val="0"/>
      <w:divBdr>
        <w:top w:val="none" w:sz="0" w:space="0" w:color="auto"/>
        <w:left w:val="none" w:sz="0" w:space="0" w:color="auto"/>
        <w:bottom w:val="none" w:sz="0" w:space="0" w:color="auto"/>
        <w:right w:val="none" w:sz="0" w:space="0" w:color="auto"/>
      </w:divBdr>
      <w:divsChild>
        <w:div w:id="1519005038">
          <w:marLeft w:val="-720"/>
          <w:marRight w:val="0"/>
          <w:marTop w:val="0"/>
          <w:marBottom w:val="0"/>
          <w:divBdr>
            <w:top w:val="none" w:sz="0" w:space="0" w:color="auto"/>
            <w:left w:val="none" w:sz="0" w:space="0" w:color="auto"/>
            <w:bottom w:val="none" w:sz="0" w:space="0" w:color="auto"/>
            <w:right w:val="none" w:sz="0" w:space="0" w:color="auto"/>
          </w:divBdr>
        </w:div>
      </w:divsChild>
    </w:div>
    <w:div w:id="1906798805">
      <w:bodyDiv w:val="1"/>
      <w:marLeft w:val="0"/>
      <w:marRight w:val="0"/>
      <w:marTop w:val="0"/>
      <w:marBottom w:val="0"/>
      <w:divBdr>
        <w:top w:val="none" w:sz="0" w:space="0" w:color="auto"/>
        <w:left w:val="none" w:sz="0" w:space="0" w:color="auto"/>
        <w:bottom w:val="none" w:sz="0" w:space="0" w:color="auto"/>
        <w:right w:val="none" w:sz="0" w:space="0" w:color="auto"/>
      </w:divBdr>
      <w:divsChild>
        <w:div w:id="1716463882">
          <w:marLeft w:val="-720"/>
          <w:marRight w:val="0"/>
          <w:marTop w:val="0"/>
          <w:marBottom w:val="0"/>
          <w:divBdr>
            <w:top w:val="none" w:sz="0" w:space="0" w:color="auto"/>
            <w:left w:val="none" w:sz="0" w:space="0" w:color="auto"/>
            <w:bottom w:val="none" w:sz="0" w:space="0" w:color="auto"/>
            <w:right w:val="none" w:sz="0" w:space="0" w:color="auto"/>
          </w:divBdr>
        </w:div>
      </w:divsChild>
    </w:div>
    <w:div w:id="2009365059">
      <w:bodyDiv w:val="1"/>
      <w:marLeft w:val="0"/>
      <w:marRight w:val="0"/>
      <w:marTop w:val="0"/>
      <w:marBottom w:val="0"/>
      <w:divBdr>
        <w:top w:val="none" w:sz="0" w:space="0" w:color="auto"/>
        <w:left w:val="none" w:sz="0" w:space="0" w:color="auto"/>
        <w:bottom w:val="none" w:sz="0" w:space="0" w:color="auto"/>
        <w:right w:val="none" w:sz="0" w:space="0" w:color="auto"/>
      </w:divBdr>
      <w:divsChild>
        <w:div w:id="1619336674">
          <w:marLeft w:val="-720"/>
          <w:marRight w:val="0"/>
          <w:marTop w:val="0"/>
          <w:marBottom w:val="0"/>
          <w:divBdr>
            <w:top w:val="none" w:sz="0" w:space="0" w:color="auto"/>
            <w:left w:val="none" w:sz="0" w:space="0" w:color="auto"/>
            <w:bottom w:val="none" w:sz="0" w:space="0" w:color="auto"/>
            <w:right w:val="none" w:sz="0" w:space="0" w:color="auto"/>
          </w:divBdr>
        </w:div>
      </w:divsChild>
    </w:div>
    <w:div w:id="2016492090">
      <w:bodyDiv w:val="1"/>
      <w:marLeft w:val="0"/>
      <w:marRight w:val="0"/>
      <w:marTop w:val="0"/>
      <w:marBottom w:val="0"/>
      <w:divBdr>
        <w:top w:val="none" w:sz="0" w:space="0" w:color="auto"/>
        <w:left w:val="none" w:sz="0" w:space="0" w:color="auto"/>
        <w:bottom w:val="none" w:sz="0" w:space="0" w:color="auto"/>
        <w:right w:val="none" w:sz="0" w:space="0" w:color="auto"/>
      </w:divBdr>
      <w:divsChild>
        <w:div w:id="61176256">
          <w:marLeft w:val="-720"/>
          <w:marRight w:val="0"/>
          <w:marTop w:val="0"/>
          <w:marBottom w:val="0"/>
          <w:divBdr>
            <w:top w:val="none" w:sz="0" w:space="0" w:color="auto"/>
            <w:left w:val="none" w:sz="0" w:space="0" w:color="auto"/>
            <w:bottom w:val="none" w:sz="0" w:space="0" w:color="auto"/>
            <w:right w:val="none" w:sz="0" w:space="0" w:color="auto"/>
          </w:divBdr>
        </w:div>
      </w:divsChild>
    </w:div>
    <w:div w:id="2055807848">
      <w:bodyDiv w:val="1"/>
      <w:marLeft w:val="0"/>
      <w:marRight w:val="0"/>
      <w:marTop w:val="0"/>
      <w:marBottom w:val="0"/>
      <w:divBdr>
        <w:top w:val="none" w:sz="0" w:space="0" w:color="auto"/>
        <w:left w:val="none" w:sz="0" w:space="0" w:color="auto"/>
        <w:bottom w:val="none" w:sz="0" w:space="0" w:color="auto"/>
        <w:right w:val="none" w:sz="0" w:space="0" w:color="auto"/>
      </w:divBdr>
      <w:divsChild>
        <w:div w:id="1600138620">
          <w:marLeft w:val="-720"/>
          <w:marRight w:val="0"/>
          <w:marTop w:val="0"/>
          <w:marBottom w:val="0"/>
          <w:divBdr>
            <w:top w:val="none" w:sz="0" w:space="0" w:color="auto"/>
            <w:left w:val="none" w:sz="0" w:space="0" w:color="auto"/>
            <w:bottom w:val="none" w:sz="0" w:space="0" w:color="auto"/>
            <w:right w:val="none" w:sz="0" w:space="0" w:color="auto"/>
          </w:divBdr>
        </w:div>
      </w:divsChild>
    </w:div>
    <w:div w:id="2111005461">
      <w:bodyDiv w:val="1"/>
      <w:marLeft w:val="0"/>
      <w:marRight w:val="0"/>
      <w:marTop w:val="0"/>
      <w:marBottom w:val="0"/>
      <w:divBdr>
        <w:top w:val="none" w:sz="0" w:space="0" w:color="auto"/>
        <w:left w:val="none" w:sz="0" w:space="0" w:color="auto"/>
        <w:bottom w:val="none" w:sz="0" w:space="0" w:color="auto"/>
        <w:right w:val="none" w:sz="0" w:space="0" w:color="auto"/>
      </w:divBdr>
      <w:divsChild>
        <w:div w:id="568685699">
          <w:marLeft w:val="-720"/>
          <w:marRight w:val="0"/>
          <w:marTop w:val="0"/>
          <w:marBottom w:val="0"/>
          <w:divBdr>
            <w:top w:val="none" w:sz="0" w:space="0" w:color="auto"/>
            <w:left w:val="none" w:sz="0" w:space="0" w:color="auto"/>
            <w:bottom w:val="none" w:sz="0" w:space="0" w:color="auto"/>
            <w:right w:val="none" w:sz="0" w:space="0" w:color="auto"/>
          </w:divBdr>
        </w:div>
      </w:divsChild>
    </w:div>
    <w:div w:id="2115588838">
      <w:bodyDiv w:val="1"/>
      <w:marLeft w:val="0"/>
      <w:marRight w:val="0"/>
      <w:marTop w:val="0"/>
      <w:marBottom w:val="0"/>
      <w:divBdr>
        <w:top w:val="none" w:sz="0" w:space="0" w:color="auto"/>
        <w:left w:val="none" w:sz="0" w:space="0" w:color="auto"/>
        <w:bottom w:val="none" w:sz="0" w:space="0" w:color="auto"/>
        <w:right w:val="none" w:sz="0" w:space="0" w:color="auto"/>
      </w:divBdr>
      <w:divsChild>
        <w:div w:id="49430225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oldare.com/blog/python-vs-c-sharp-a-comparison/"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boldare.com/blog/python-vs-c-sharp-a-comparison/"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yperlink" Target="https://www.boldare.com/blog/python-vs-c-sharp-a-comparison/" TargetMode="External"/><Relationship Id="rId2" Type="http://schemas.openxmlformats.org/officeDocument/2006/relationships/customXml" Target="../customXml/item2.xml"/><Relationship Id="rId16" Type="http://schemas.openxmlformats.org/officeDocument/2006/relationships/hyperlink" Target="https://www.boldare.com/blog/python-vs-c-sharp-a-comparison/" TargetMode="External"/><Relationship Id="rId20" Type="http://schemas.openxmlformats.org/officeDocument/2006/relationships/hyperlink" Target="https://www.boldare.com/blog/python-vs-c-sharp-a-comparison/"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boldare.com/blog/python-vs-c-sharp-a-comparison/"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boldare.com/blog/python-vs-c-sharp-a-comparison/" TargetMode="External"/><Relationship Id="rId23" Type="http://schemas.openxmlformats.org/officeDocument/2006/relationships/image" Target="media/image5.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boldare.com/blog/python-vs-c-sharp-a-comparison/"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oldare.com/blog/python-vs-c-sharp-a-comparison/" TargetMode="External"/><Relationship Id="rId22" Type="http://schemas.openxmlformats.org/officeDocument/2006/relationships/hyperlink" Target="https://www.boldare.com/blog/python-vs-c-sharp-a-comparison/" TargetMode="External"/><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0824\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58CBB3F9604C728F634FCE253710FF"/>
        <w:category>
          <w:name w:val="General"/>
          <w:gallery w:val="placeholder"/>
        </w:category>
        <w:types>
          <w:type w:val="bbPlcHdr"/>
        </w:types>
        <w:behaviors>
          <w:behavior w:val="content"/>
        </w:behaviors>
        <w:guid w:val="{5DC4803E-E4C7-4D16-BAAA-6E402FF848B9}"/>
      </w:docPartPr>
      <w:docPartBody>
        <w:p w:rsidR="00BF73BA" w:rsidRDefault="003C6A0C">
          <w:pPr>
            <w:pStyle w:val="7858CBB3F9604C728F634FCE253710FF"/>
          </w:pPr>
          <w:r w:rsidRPr="576062CF">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8E2"/>
    <w:rsid w:val="003C6A0C"/>
    <w:rsid w:val="005D78E2"/>
    <w:rsid w:val="0078660B"/>
    <w:rsid w:val="008D646A"/>
    <w:rsid w:val="009E5CFC"/>
    <w:rsid w:val="00BF73BA"/>
    <w:rsid w:val="00C60A9F"/>
    <w:rsid w:val="00DD0E6E"/>
    <w:rsid w:val="00EA2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character" w:styleId="Emphasis">
    <w:name w:val="Emphasis"/>
    <w:basedOn w:val="DefaultParagraphFont"/>
    <w:uiPriority w:val="20"/>
    <w:qFormat/>
    <w:rsid w:val="005D78E2"/>
    <w:rPr>
      <w:i/>
      <w:iCs/>
    </w:rPr>
  </w:style>
  <w:style w:type="character" w:customStyle="1" w:styleId="Heading1Char">
    <w:name w:val="Heading 1 Char"/>
    <w:basedOn w:val="DefaultParagraphFont"/>
    <w:link w:val="Heading1"/>
    <w:uiPriority w:val="9"/>
    <w:rPr>
      <w:rFonts w:eastAsiaTheme="minorHAnsi"/>
      <w:b/>
      <w:bCs/>
    </w:rPr>
  </w:style>
  <w:style w:type="character" w:customStyle="1" w:styleId="Heading3Char">
    <w:name w:val="Heading 3 Char"/>
    <w:basedOn w:val="DefaultParagraphFont"/>
    <w:link w:val="Heading3"/>
    <w:uiPriority w:val="9"/>
    <w:rPr>
      <w:rFonts w:eastAsiaTheme="minorHAnsi"/>
      <w:b/>
      <w:bCs/>
      <w:i/>
      <w:iCs/>
    </w:rPr>
  </w:style>
  <w:style w:type="character" w:customStyle="1" w:styleId="Heading4Char">
    <w:name w:val="Heading 4 Char"/>
    <w:basedOn w:val="DefaultParagraphFont"/>
    <w:link w:val="Heading4"/>
    <w:uiPriority w:val="9"/>
    <w:rPr>
      <w:rFonts w:eastAsiaTheme="minorHAnsi"/>
      <w:b/>
      <w:bCs/>
    </w:rPr>
  </w:style>
  <w:style w:type="character" w:customStyle="1" w:styleId="Heading5Char">
    <w:name w:val="Heading 5 Char"/>
    <w:basedOn w:val="DefaultParagraphFont"/>
    <w:link w:val="Heading5"/>
    <w:uiPriority w:val="9"/>
    <w:rPr>
      <w:rFonts w:eastAsiaTheme="minorHAnsi"/>
      <w:b/>
      <w:bCs/>
      <w:i/>
      <w:iCs/>
    </w:rPr>
  </w:style>
  <w:style w:type="paragraph" w:customStyle="1" w:styleId="7858CBB3F9604C728F634FCE253710FF">
    <w:name w:val="7858CBB3F9604C728F634FCE253710FF"/>
  </w:style>
  <w:style w:type="character" w:styleId="Hyperlink">
    <w:name w:val="Hyperlink"/>
    <w:basedOn w:val="DefaultParagraphFont"/>
    <w:uiPriority w:val="99"/>
    <w:unhideWhenUsed/>
    <w:rPr>
      <w:color w:val="0563C1"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0C5BD3-E0B1-46A4-B432-07A6BA3A643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640CA0-6688-4E8C-8BEA-C21E832ECAEA}">
  <ds:schemaRefs>
    <ds:schemaRef ds:uri="http://schemas.openxmlformats.org/officeDocument/2006/bibliography"/>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4.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9</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2024-09-29T15:05:00Z</dcterms:created>
  <dcterms:modified xsi:type="dcterms:W3CDTF">2024-10-09T19:06:00Z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